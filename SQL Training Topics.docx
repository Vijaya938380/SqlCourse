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DFA4" w14:textId="77777777" w:rsidR="00E05CDB" w:rsidRDefault="00E05CDB" w:rsidP="009E7F15">
      <w:pPr>
        <w:pStyle w:val="FirstParagraph"/>
      </w:pPr>
    </w:p>
    <w:p w14:paraId="5C39A2B4" w14:textId="3549DBA5" w:rsidR="00472871" w:rsidRPr="00617967" w:rsidRDefault="3DC079D1" w:rsidP="00FA5A73">
      <w:pPr>
        <w:pStyle w:val="ReportTitle"/>
        <w:spacing w:before="1080"/>
        <w:rPr>
          <w:rFonts w:ascii="Calibri" w:hAnsi="Calibri" w:cs="Calibri"/>
          <w:sz w:val="72"/>
          <w:szCs w:val="72"/>
        </w:rPr>
      </w:pPr>
      <w:r w:rsidRPr="4766C49F">
        <w:rPr>
          <w:rFonts w:ascii="Calibri" w:hAnsi="Calibri" w:cs="Calibri"/>
          <w:sz w:val="72"/>
          <w:szCs w:val="72"/>
        </w:rPr>
        <w:t>SQL TOPICS</w:t>
      </w:r>
    </w:p>
    <w:p w14:paraId="03CDC22B" w14:textId="079E9882" w:rsidR="00472871" w:rsidRPr="002F0E8D" w:rsidRDefault="00472871" w:rsidP="00472871">
      <w:pPr>
        <w:jc w:val="center"/>
        <w:rPr>
          <w:rFonts w:ascii="Calibri" w:hAnsi="Calibri" w:cs="Calibri"/>
        </w:rPr>
      </w:pPr>
    </w:p>
    <w:p w14:paraId="4E91B253" w14:textId="77777777" w:rsidR="00C1545B" w:rsidRPr="00C5329D" w:rsidRDefault="00C1545B" w:rsidP="00C1545B">
      <w:pPr>
        <w:jc w:val="center"/>
      </w:pPr>
    </w:p>
    <w:p w14:paraId="5BBCC8A2" w14:textId="420A23B5" w:rsidR="00B9031D" w:rsidRPr="00617967" w:rsidRDefault="3EBE2B80" w:rsidP="00B9031D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4766C49F">
        <w:rPr>
          <w:rFonts w:ascii="Calibri" w:hAnsi="Calibri" w:cs="Calibri"/>
          <w:b/>
          <w:bCs/>
          <w:sz w:val="44"/>
          <w:szCs w:val="44"/>
        </w:rPr>
        <w:t>(</w:t>
      </w:r>
      <w:r w:rsidR="3DC079D1" w:rsidRPr="4766C49F">
        <w:rPr>
          <w:rFonts w:ascii="Calibri" w:hAnsi="Calibri" w:cs="Calibri"/>
          <w:b/>
          <w:bCs/>
          <w:sz w:val="44"/>
          <w:szCs w:val="44"/>
        </w:rPr>
        <w:t>Training</w:t>
      </w:r>
      <w:r w:rsidR="2B8ABE2F" w:rsidRPr="4766C49F">
        <w:rPr>
          <w:rFonts w:ascii="Calibri" w:hAnsi="Calibri" w:cs="Calibri"/>
          <w:b/>
          <w:bCs/>
          <w:sz w:val="44"/>
          <w:szCs w:val="44"/>
        </w:rPr>
        <w:t>)</w:t>
      </w:r>
    </w:p>
    <w:p w14:paraId="2AAB4A74" w14:textId="77777777" w:rsidR="00B9031D" w:rsidRPr="002F0E8D" w:rsidRDefault="00B9031D" w:rsidP="00B9031D">
      <w:pPr>
        <w:jc w:val="center"/>
        <w:rPr>
          <w:rFonts w:ascii="Calibri" w:hAnsi="Calibri" w:cs="Calibri"/>
        </w:rPr>
      </w:pPr>
    </w:p>
    <w:p w14:paraId="589F16D0" w14:textId="77777777" w:rsidR="00B9031D" w:rsidRDefault="00B9031D" w:rsidP="00B9031D">
      <w:pPr>
        <w:jc w:val="center"/>
      </w:pPr>
    </w:p>
    <w:p w14:paraId="7856F18C" w14:textId="77777777" w:rsidR="00C9436D" w:rsidRPr="002F0E8D" w:rsidRDefault="00C9436D" w:rsidP="00B9031D">
      <w:pPr>
        <w:jc w:val="center"/>
        <w:rPr>
          <w:rFonts w:ascii="Calibri" w:hAnsi="Calibri" w:cs="Calibri"/>
        </w:rPr>
      </w:pPr>
    </w:p>
    <w:p w14:paraId="4B274483" w14:textId="25FC21CE" w:rsidR="00C9436D" w:rsidRPr="00980E96" w:rsidRDefault="51B55939" w:rsidP="00B9031D">
      <w:pPr>
        <w:jc w:val="center"/>
        <w:rPr>
          <w:rFonts w:ascii="Calibri" w:hAnsi="Calibri" w:cs="Calibri"/>
          <w:sz w:val="24"/>
          <w:szCs w:val="24"/>
        </w:rPr>
      </w:pPr>
      <w:r w:rsidRPr="4766C49F">
        <w:rPr>
          <w:rFonts w:ascii="Calibri" w:hAnsi="Calibri" w:cs="Calibri"/>
          <w:sz w:val="24"/>
          <w:szCs w:val="24"/>
        </w:rPr>
        <w:t>Prepared by</w:t>
      </w:r>
      <w:r w:rsidR="6AD75377" w:rsidRPr="4766C49F">
        <w:rPr>
          <w:rFonts w:ascii="Calibri" w:hAnsi="Calibri" w:cs="Calibri"/>
          <w:sz w:val="24"/>
          <w:szCs w:val="24"/>
        </w:rPr>
        <w:t xml:space="preserve">: </w:t>
      </w:r>
      <w:r w:rsidR="5DE3E1F4" w:rsidRPr="4766C49F">
        <w:rPr>
          <w:rFonts w:ascii="Calibri" w:hAnsi="Calibri" w:cs="Calibri"/>
          <w:sz w:val="24"/>
          <w:szCs w:val="24"/>
        </w:rPr>
        <w:t xml:space="preserve"> </w:t>
      </w:r>
      <w:r w:rsidR="286513E9" w:rsidRPr="4766C49F">
        <w:rPr>
          <w:rFonts w:ascii="Calibri" w:hAnsi="Calibri" w:cs="Calibri"/>
          <w:sz w:val="24"/>
          <w:szCs w:val="24"/>
        </w:rPr>
        <w:t>Vijaya Lakshmi Nagireddi</w:t>
      </w:r>
      <w:r w:rsidR="00C9436D">
        <w:br/>
      </w:r>
    </w:p>
    <w:p w14:paraId="1E43A875" w14:textId="29402FB2" w:rsidR="00346921" w:rsidRPr="00617967" w:rsidRDefault="21B45B27" w:rsidP="00B9031D">
      <w:pPr>
        <w:jc w:val="center"/>
        <w:rPr>
          <w:rFonts w:ascii="Calibri" w:hAnsi="Calibri" w:cs="Calibri"/>
          <w:sz w:val="24"/>
          <w:szCs w:val="24"/>
        </w:rPr>
      </w:pPr>
      <w:r w:rsidRPr="4766C49F">
        <w:rPr>
          <w:rFonts w:ascii="Calibri" w:hAnsi="Calibri" w:cs="Calibri"/>
          <w:sz w:val="24"/>
          <w:szCs w:val="24"/>
        </w:rPr>
        <w:t xml:space="preserve">Create </w:t>
      </w:r>
      <w:r w:rsidR="2E1669A2" w:rsidRPr="4766C49F">
        <w:rPr>
          <w:rFonts w:ascii="Calibri" w:hAnsi="Calibri" w:cs="Calibri"/>
          <w:sz w:val="24"/>
          <w:szCs w:val="24"/>
        </w:rPr>
        <w:t>d</w:t>
      </w:r>
      <w:r w:rsidRPr="4766C49F">
        <w:rPr>
          <w:rFonts w:ascii="Calibri" w:hAnsi="Calibri" w:cs="Calibri"/>
          <w:sz w:val="24"/>
          <w:szCs w:val="24"/>
        </w:rPr>
        <w:t>ate</w:t>
      </w:r>
      <w:r w:rsidR="6AD75377" w:rsidRPr="4766C49F">
        <w:rPr>
          <w:rFonts w:ascii="Calibri" w:hAnsi="Calibri" w:cs="Calibri"/>
          <w:sz w:val="24"/>
          <w:szCs w:val="24"/>
        </w:rPr>
        <w:t>:</w:t>
      </w:r>
      <w:r w:rsidRPr="4766C49F">
        <w:rPr>
          <w:rFonts w:ascii="Calibri" w:hAnsi="Calibri" w:cs="Calibri"/>
          <w:sz w:val="24"/>
          <w:szCs w:val="24"/>
        </w:rPr>
        <w:t xml:space="preserve"> </w:t>
      </w:r>
      <w:r w:rsidR="6AD75377" w:rsidRPr="4766C49F">
        <w:rPr>
          <w:rFonts w:ascii="Calibri" w:hAnsi="Calibri" w:cs="Calibri"/>
          <w:sz w:val="24"/>
          <w:szCs w:val="24"/>
        </w:rPr>
        <w:t xml:space="preserve"> </w:t>
      </w:r>
      <w:r w:rsidR="1254087A" w:rsidRPr="4766C49F">
        <w:rPr>
          <w:rFonts w:ascii="Calibri" w:hAnsi="Calibri" w:cs="Calibri"/>
          <w:sz w:val="24"/>
          <w:szCs w:val="24"/>
        </w:rPr>
        <w:t>08/10</w:t>
      </w:r>
      <w:r w:rsidR="2E1669A2" w:rsidRPr="4766C49F">
        <w:rPr>
          <w:rFonts w:ascii="Calibri" w:hAnsi="Calibri" w:cs="Calibri"/>
          <w:sz w:val="24"/>
          <w:szCs w:val="24"/>
        </w:rPr>
        <w:t>/</w:t>
      </w:r>
      <w:r w:rsidR="1C4A329D" w:rsidRPr="4766C49F">
        <w:rPr>
          <w:rFonts w:ascii="Calibri" w:hAnsi="Calibri" w:cs="Calibri"/>
          <w:sz w:val="24"/>
          <w:szCs w:val="24"/>
        </w:rPr>
        <w:t>2023</w:t>
      </w:r>
    </w:p>
    <w:p w14:paraId="4B83910B" w14:textId="77777777" w:rsidR="00346921" w:rsidRDefault="00346921" w:rsidP="00346921"/>
    <w:p w14:paraId="70938558" w14:textId="77777777" w:rsidR="00CD5710" w:rsidRPr="002F0E8D" w:rsidRDefault="00CD5710" w:rsidP="00346921">
      <w:pPr>
        <w:rPr>
          <w:rFonts w:ascii="Calibri" w:hAnsi="Calibri" w:cs="Calibri"/>
        </w:rPr>
      </w:pPr>
    </w:p>
    <w:p w14:paraId="5DAD12E3" w14:textId="77777777" w:rsidR="00CD5710" w:rsidRPr="002F0E8D" w:rsidRDefault="00CD5710" w:rsidP="00346921">
      <w:pPr>
        <w:rPr>
          <w:rFonts w:ascii="Calibri" w:hAnsi="Calibri" w:cs="Calibri"/>
        </w:rPr>
      </w:pPr>
    </w:p>
    <w:p w14:paraId="32CA184B" w14:textId="77777777" w:rsidR="00CD5710" w:rsidRPr="002F0E8D" w:rsidRDefault="00CD5710" w:rsidP="00346921">
      <w:pPr>
        <w:rPr>
          <w:rFonts w:ascii="Calibri" w:hAnsi="Calibri" w:cs="Calibri"/>
        </w:rPr>
      </w:pPr>
    </w:p>
    <w:p w14:paraId="7E6F20E6" w14:textId="77777777" w:rsidR="00CD5710" w:rsidRPr="002F0E8D" w:rsidRDefault="00CD5710" w:rsidP="00346921">
      <w:pPr>
        <w:rPr>
          <w:rFonts w:ascii="Calibri" w:hAnsi="Calibri" w:cs="Calibri"/>
        </w:rPr>
      </w:pPr>
    </w:p>
    <w:p w14:paraId="37459B66" w14:textId="77777777" w:rsidR="00CD5710" w:rsidRPr="002F0E8D" w:rsidRDefault="00CD5710" w:rsidP="00346921">
      <w:pPr>
        <w:rPr>
          <w:rFonts w:ascii="Calibri" w:hAnsi="Calibri" w:cs="Calibri"/>
        </w:rPr>
      </w:pPr>
    </w:p>
    <w:p w14:paraId="0ECE5846" w14:textId="77777777" w:rsidR="00CD5710" w:rsidRPr="002F0E8D" w:rsidRDefault="00CD5710" w:rsidP="00346921">
      <w:pPr>
        <w:rPr>
          <w:rFonts w:ascii="Calibri" w:hAnsi="Calibri" w:cs="Calibri"/>
        </w:rPr>
      </w:pPr>
    </w:p>
    <w:p w14:paraId="028BFFE6" w14:textId="77777777" w:rsidR="00CD5710" w:rsidRPr="002F0E8D" w:rsidRDefault="00CD5710" w:rsidP="00346921">
      <w:pPr>
        <w:rPr>
          <w:rFonts w:ascii="Calibri" w:hAnsi="Calibri" w:cs="Calibri"/>
          <w:sz w:val="24"/>
          <w:szCs w:val="24"/>
        </w:rPr>
      </w:pPr>
    </w:p>
    <w:p w14:paraId="4F2C032D" w14:textId="3F5E12A6" w:rsidR="00CD5710" w:rsidRPr="002F0E8D" w:rsidRDefault="00CD5710" w:rsidP="00346921">
      <w:pPr>
        <w:rPr>
          <w:rFonts w:ascii="Calibri" w:hAnsi="Calibri" w:cs="Calibri"/>
        </w:rPr>
        <w:sectPr w:rsidR="00CD5710" w:rsidRPr="002F0E8D" w:rsidSect="00B9031D">
          <w:headerReference w:type="default" r:id="rId11"/>
          <w:footerReference w:type="default" r:id="rId12"/>
          <w:pgSz w:w="11906" w:h="16838" w:code="9"/>
          <w:pgMar w:top="1440" w:right="1191" w:bottom="1134" w:left="1191" w:header="567" w:footer="601" w:gutter="0"/>
          <w:cols w:space="720"/>
          <w:vAlign w:val="center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8"/>
          <w:szCs w:val="22"/>
        </w:rPr>
        <w:id w:val="-1951235385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1C6F009B" w14:textId="77777777" w:rsidR="00E05CDB" w:rsidRPr="00E05CDB" w:rsidRDefault="00E05CDB" w:rsidP="000273F8">
          <w:pPr>
            <w:pStyle w:val="contenttitle"/>
            <w:rPr>
              <w:rFonts w:ascii="Calibri" w:hAnsi="Calibri" w:cs="Calibri"/>
            </w:rPr>
          </w:pPr>
        </w:p>
        <w:p w14:paraId="43557D48" w14:textId="45D3AA5F" w:rsidR="00751C8F" w:rsidRDefault="00457D36">
          <w:pPr>
            <w:pStyle w:val="TOC1"/>
            <w:rPr>
              <w:rFonts w:eastAsiaTheme="minorEastAsia" w:cstheme="minorBidi"/>
              <w:b w:val="0"/>
              <w:noProof/>
              <w:kern w:val="2"/>
              <w:szCs w:val="22"/>
              <w:lang w:eastAsia="ja-JP"/>
              <w14:ligatures w14:val="standardContextual"/>
            </w:rPr>
          </w:pPr>
          <w:r w:rsidRPr="0072466E">
            <w:rPr>
              <w:rFonts w:ascii="Calibri" w:hAnsi="Calibri" w:cs="Calibri"/>
              <w:sz w:val="28"/>
              <w:szCs w:val="28"/>
            </w:rPr>
            <w:fldChar w:fldCharType="begin"/>
          </w:r>
          <w:r w:rsidRPr="7BC229EB">
            <w:rPr>
              <w:rFonts w:ascii="Calibri" w:hAnsi="Calibri" w:cs="Calibri"/>
              <w:sz w:val="28"/>
              <w:szCs w:val="28"/>
            </w:rPr>
            <w:instrText xml:space="preserve"> TOC \o "1-2" \h \z \u </w:instrText>
          </w:r>
          <w:r w:rsidRPr="0072466E">
            <w:rPr>
              <w:rFonts w:ascii="Calibri" w:hAnsi="Calibri" w:cs="Calibri"/>
              <w:sz w:val="28"/>
              <w:szCs w:val="28"/>
            </w:rPr>
            <w:fldChar w:fldCharType="separate"/>
          </w:r>
          <w:hyperlink w:anchor="_Toc148305782" w:history="1">
            <w:r w:rsidR="00751C8F" w:rsidRPr="004C7222">
              <w:rPr>
                <w:rStyle w:val="Hyperlink"/>
                <w:noProof/>
              </w:rPr>
              <w:t>1.</w:t>
            </w:r>
            <w:r w:rsidR="00751C8F">
              <w:rPr>
                <w:rFonts w:eastAsiaTheme="minorEastAsia" w:cstheme="minorBidi"/>
                <w:b w:val="0"/>
                <w:noProof/>
                <w:kern w:val="2"/>
                <w:szCs w:val="22"/>
                <w:lang w:eastAsia="ja-JP"/>
                <w14:ligatures w14:val="standardContextual"/>
              </w:rPr>
              <w:tab/>
            </w:r>
            <w:r w:rsidR="00751C8F" w:rsidRPr="004C7222">
              <w:rPr>
                <w:rStyle w:val="Hyperlink"/>
                <w:noProof/>
              </w:rPr>
              <w:t>Basics</w:t>
            </w:r>
            <w:r w:rsidR="00751C8F">
              <w:rPr>
                <w:noProof/>
                <w:webHidden/>
              </w:rPr>
              <w:tab/>
            </w:r>
            <w:r w:rsidR="00751C8F">
              <w:rPr>
                <w:noProof/>
                <w:webHidden/>
              </w:rPr>
              <w:fldChar w:fldCharType="begin"/>
            </w:r>
            <w:r w:rsidR="00751C8F">
              <w:rPr>
                <w:noProof/>
                <w:webHidden/>
              </w:rPr>
              <w:instrText xml:space="preserve"> PAGEREF _Toc148305782 \h </w:instrText>
            </w:r>
            <w:r w:rsidR="00751C8F">
              <w:rPr>
                <w:noProof/>
                <w:webHidden/>
              </w:rPr>
            </w:r>
            <w:r w:rsidR="00751C8F">
              <w:rPr>
                <w:noProof/>
                <w:webHidden/>
              </w:rPr>
              <w:fldChar w:fldCharType="separate"/>
            </w:r>
            <w:r w:rsidR="00751C8F">
              <w:rPr>
                <w:noProof/>
                <w:webHidden/>
              </w:rPr>
              <w:t>2</w:t>
            </w:r>
            <w:r w:rsidR="00751C8F">
              <w:rPr>
                <w:noProof/>
                <w:webHidden/>
              </w:rPr>
              <w:fldChar w:fldCharType="end"/>
            </w:r>
          </w:hyperlink>
        </w:p>
        <w:p w14:paraId="41B41769" w14:textId="6D081C6F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3" w:history="1">
            <w:r w:rsidRPr="004C7222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What is SQL, RDBMS?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F2F255" w14:textId="7092CD27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4" w:history="1">
            <w:r w:rsidRPr="004C7222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SQL 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4782E4" w14:textId="3AD2B171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5" w:history="1">
            <w:r w:rsidRPr="004C7222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Data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7540C4" w14:textId="38571ED5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6" w:history="1">
            <w:r w:rsidRPr="004C7222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  <w:spacing w:val="-2"/>
              </w:rPr>
              <w:t>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42742C" w14:textId="2E91B47A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7" w:history="1">
            <w:r w:rsidRPr="004C7222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 xml:space="preserve">Normalization in </w:t>
            </w:r>
            <w:r w:rsidRPr="004C7222">
              <w:rPr>
                <w:rStyle w:val="Hyperlink"/>
                <w:spacing w:val="-5"/>
              </w:rPr>
              <w:t>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6F9513" w14:textId="1E1DFC6F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8" w:history="1">
            <w:r w:rsidRPr="004C7222">
              <w:rPr>
                <w:rStyle w:val="Hyperlink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  <w:spacing w:val="-2"/>
              </w:rPr>
              <w:t>Operators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B6D29E" w14:textId="641178F7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89" w:history="1">
            <w:r w:rsidRPr="004C7222">
              <w:rPr>
                <w:rStyle w:val="Hyperlink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 xml:space="preserve">CASE </w:t>
            </w:r>
            <w:r w:rsidRPr="004C7222">
              <w:rPr>
                <w:rStyle w:val="Hyperlink"/>
                <w:spacing w:val="-2"/>
              </w:rPr>
              <w:t>statement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BAD3A2" w14:textId="18B6F21F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0" w:history="1">
            <w:r w:rsidRPr="004C7222">
              <w:rPr>
                <w:rStyle w:val="Hyperlink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 xml:space="preserve">Important SQL </w:t>
            </w:r>
            <w:r w:rsidRPr="004C7222">
              <w:rPr>
                <w:rStyle w:val="Hyperlink"/>
                <w:spacing w:val="-2"/>
              </w:rPr>
              <w:t>clause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55DEB1" w14:textId="01A0D949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1" w:history="1">
            <w:r w:rsidRPr="004C7222">
              <w:rPr>
                <w:rStyle w:val="Hyperlink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 xml:space="preserve">INNER </w:t>
            </w:r>
            <w:r w:rsidRPr="004C7222">
              <w:rPr>
                <w:rStyle w:val="Hyperlink"/>
                <w:spacing w:val="-4"/>
              </w:rPr>
              <w:t>join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4D1B45" w14:textId="3F5D378A" w:rsidR="00751C8F" w:rsidRDefault="00751C8F">
          <w:pPr>
            <w:pStyle w:val="TOC1"/>
            <w:rPr>
              <w:rFonts w:eastAsiaTheme="minorEastAsia" w:cstheme="minorBidi"/>
              <w:b w:val="0"/>
              <w:noProof/>
              <w:kern w:val="2"/>
              <w:szCs w:val="22"/>
              <w:lang w:eastAsia="ja-JP"/>
              <w14:ligatures w14:val="standardContextual"/>
            </w:rPr>
          </w:pPr>
          <w:hyperlink w:anchor="_Toc148305792" w:history="1">
            <w:r w:rsidRPr="004C722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  <w:kern w:val="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  <w:noProof/>
              </w:rPr>
              <w:t>Intermediate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0049" w14:textId="61CA56D8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3" w:history="1">
            <w:r w:rsidRPr="004C7222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Group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By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and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Having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clause.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43984F" w14:textId="3155BBA7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4" w:history="1">
            <w:r w:rsidRPr="004C7222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Aggregate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36D37B" w14:textId="51E00D91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5" w:history="1">
            <w:r w:rsidRPr="004C7222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Order</w:t>
            </w:r>
            <w:r w:rsidRPr="004C7222">
              <w:rPr>
                <w:rStyle w:val="Hyperlink"/>
                <w:spacing w:val="-6"/>
              </w:rPr>
              <w:t xml:space="preserve"> </w:t>
            </w:r>
            <w:r w:rsidRPr="004C7222">
              <w:rPr>
                <w:rStyle w:val="Hyperlink"/>
              </w:rPr>
              <w:t>of</w:t>
            </w:r>
            <w:r w:rsidRPr="004C7222">
              <w:rPr>
                <w:rStyle w:val="Hyperlink"/>
                <w:spacing w:val="-6"/>
              </w:rPr>
              <w:t xml:space="preserve"> </w:t>
            </w:r>
            <w:r w:rsidRPr="004C7222">
              <w:rPr>
                <w:rStyle w:val="Hyperlink"/>
              </w:rPr>
              <w:t>Execution</w:t>
            </w:r>
            <w:r w:rsidRPr="004C7222">
              <w:rPr>
                <w:rStyle w:val="Hyperlink"/>
                <w:spacing w:val="-6"/>
              </w:rPr>
              <w:t xml:space="preserve"> </w:t>
            </w:r>
            <w:r w:rsidRPr="004C7222">
              <w:rPr>
                <w:rStyle w:val="Hyperlink"/>
              </w:rPr>
              <w:t>in</w:t>
            </w:r>
            <w:r w:rsidRPr="004C7222">
              <w:rPr>
                <w:rStyle w:val="Hyperlink"/>
                <w:spacing w:val="-6"/>
              </w:rPr>
              <w:t xml:space="preserve"> </w:t>
            </w:r>
            <w:r w:rsidRPr="004C7222">
              <w:rPr>
                <w:rStyle w:val="Hyperlink"/>
              </w:rPr>
              <w:t>SQL Queries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5C17A6" w14:textId="27D08897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6" w:history="1">
            <w:r w:rsidRPr="004C7222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Sub-Queries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040436" w14:textId="04FECAC2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7" w:history="1">
            <w:r w:rsidRPr="004C7222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CTE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table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/</w:t>
            </w:r>
            <w:r w:rsidRPr="004C7222">
              <w:rPr>
                <w:rStyle w:val="Hyperlink"/>
                <w:spacing w:val="-7"/>
              </w:rPr>
              <w:t xml:space="preserve"> </w:t>
            </w:r>
            <w:r w:rsidRPr="004C7222">
              <w:rPr>
                <w:rStyle w:val="Hyperlink"/>
              </w:rPr>
              <w:t>WITh clause, Recursive CTE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225B57" w14:textId="45C9E908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8" w:history="1">
            <w:r w:rsidRPr="004C7222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All type of Joins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16FCA3" w14:textId="6A0341B0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799" w:history="1">
            <w:r w:rsidRPr="004C7222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In-built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E6BF7F" w14:textId="5A73E34F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800" w:history="1">
            <w:r w:rsidRPr="004C7222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Window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4D5383" w14:textId="786E2B0B" w:rsidR="00751C8F" w:rsidRDefault="00751C8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801" w:history="1">
            <w:r w:rsidRPr="004C7222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Analytical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89A367" w14:textId="7E194FED" w:rsidR="00751C8F" w:rsidRDefault="00751C8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305802" w:history="1">
            <w:r w:rsidRPr="004C7222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</w:rPr>
              <w:t>Views IN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_Toc148305802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4E85F3" w14:textId="0ACF3F3A" w:rsidR="00751C8F" w:rsidRDefault="00751C8F">
          <w:pPr>
            <w:pStyle w:val="TOC1"/>
            <w:rPr>
              <w:rFonts w:eastAsiaTheme="minorEastAsia" w:cstheme="minorBidi"/>
              <w:b w:val="0"/>
              <w:noProof/>
              <w:kern w:val="2"/>
              <w:szCs w:val="22"/>
              <w:lang w:eastAsia="ja-JP"/>
              <w14:ligatures w14:val="standardContextual"/>
            </w:rPr>
          </w:pPr>
          <w:hyperlink w:anchor="_Toc148305803" w:history="1">
            <w:r w:rsidRPr="004C7222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  <w:kern w:val="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  <w:noProof/>
              </w:rPr>
              <w:t>Advanced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ABD1" w14:textId="46FC56ED" w:rsidR="00751C8F" w:rsidRDefault="00751C8F">
          <w:pPr>
            <w:pStyle w:val="TOC1"/>
            <w:rPr>
              <w:rFonts w:eastAsiaTheme="minorEastAsia" w:cstheme="minorBidi"/>
              <w:b w:val="0"/>
              <w:noProof/>
              <w:kern w:val="2"/>
              <w:szCs w:val="22"/>
              <w:lang w:eastAsia="ja-JP"/>
              <w14:ligatures w14:val="standardContextual"/>
            </w:rPr>
          </w:pPr>
          <w:hyperlink w:anchor="_Toc148305804" w:history="1">
            <w:r w:rsidRPr="004C722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  <w:kern w:val="2"/>
                <w:szCs w:val="22"/>
                <w:lang w:eastAsia="ja-JP"/>
                <w14:ligatures w14:val="standardContextual"/>
              </w:rPr>
              <w:tab/>
            </w:r>
            <w:r w:rsidRPr="004C7222">
              <w:rPr>
                <w:rStyle w:val="Hyperlink"/>
                <w:noProof/>
              </w:rPr>
              <w:t>Basics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E567" w14:textId="554D6A89" w:rsidR="00457D36" w:rsidRPr="00761E10" w:rsidRDefault="00457D36" w:rsidP="00E86930">
          <w:pPr>
            <w:pStyle w:val="TOC1"/>
            <w:rPr>
              <w:rFonts w:ascii="Calibri" w:hAnsi="Calibri" w:cs="Calibri"/>
              <w:sz w:val="28"/>
              <w:szCs w:val="28"/>
            </w:rPr>
          </w:pPr>
          <w:r w:rsidRPr="0072466E">
            <w:rPr>
              <w:rFonts w:ascii="Calibri" w:hAnsi="Calibri" w:cs="Calibri"/>
              <w:sz w:val="28"/>
              <w:szCs w:val="28"/>
            </w:rPr>
            <w:fldChar w:fldCharType="end"/>
          </w:r>
        </w:p>
      </w:sdtContent>
    </w:sdt>
    <w:p w14:paraId="5F26AFA9" w14:textId="7CF927AA" w:rsidR="00D861A0" w:rsidRDefault="00B9031D" w:rsidP="00D861A0">
      <w:pPr>
        <w:jc w:val="center"/>
      </w:pPr>
      <w:r w:rsidRPr="00C5329D">
        <w:br w:type="page"/>
      </w:r>
    </w:p>
    <w:p w14:paraId="64284D46" w14:textId="144E206C" w:rsidR="00AC2B10" w:rsidRPr="001F2CB4" w:rsidRDefault="00AC2B10" w:rsidP="001F2CB4">
      <w:pPr>
        <w:pStyle w:val="Heading1"/>
        <w:numPr>
          <w:ilvl w:val="0"/>
          <w:numId w:val="0"/>
        </w:numPr>
        <w:rPr>
          <w:rFonts w:ascii="Calibri" w:hAnsi="Calibri" w:cs="Calibri"/>
          <w:color w:val="45265A" w:themeColor="accent1" w:themeShade="BF"/>
          <w:shd w:val="clear" w:color="auto" w:fill="FFFFFF"/>
        </w:rPr>
      </w:pPr>
      <w:bookmarkStart w:id="0" w:name="_Toc74659061"/>
    </w:p>
    <w:p w14:paraId="163D51D9" w14:textId="77777777" w:rsidR="009E7F15" w:rsidRDefault="009E7F15" w:rsidP="00AC2B10">
      <w:pPr>
        <w:rPr>
          <w:rFonts w:ascii="Calibri" w:hAnsi="Calibri" w:cs="Calibri"/>
          <w:color w:val="171717"/>
          <w:sz w:val="24"/>
          <w:szCs w:val="24"/>
        </w:rPr>
      </w:pPr>
      <w:r>
        <w:rPr>
          <w:rFonts w:ascii="Calibri" w:hAnsi="Calibri" w:cs="Calibri"/>
          <w:color w:val="171717"/>
          <w:sz w:val="24"/>
          <w:szCs w:val="24"/>
        </w:rPr>
        <w:t xml:space="preserve">  </w:t>
      </w:r>
    </w:p>
    <w:bookmarkEnd w:id="0"/>
    <w:p w14:paraId="1AAFFC48" w14:textId="679A523D" w:rsidR="009E7F15" w:rsidRPr="009E7F15" w:rsidRDefault="009E7F15" w:rsidP="009E7F15">
      <w:pPr>
        <w:rPr>
          <w:rFonts w:ascii="Calibri" w:hAnsi="Calibri" w:cs="Calibri"/>
          <w:color w:val="171717"/>
          <w:sz w:val="24"/>
          <w:szCs w:val="24"/>
        </w:rPr>
      </w:pPr>
    </w:p>
    <w:p w14:paraId="05B17B75" w14:textId="208B971F" w:rsidR="009E7F15" w:rsidRPr="006350B2" w:rsidRDefault="0FEDF7AC" w:rsidP="009E7F15">
      <w:pPr>
        <w:pStyle w:val="Heading1"/>
        <w:spacing w:before="232"/>
        <w:ind w:left="0"/>
        <w:rPr>
          <w:sz w:val="48"/>
          <w:szCs w:val="48"/>
        </w:rPr>
      </w:pPr>
      <w:bookmarkStart w:id="1" w:name="_Toc148305782"/>
      <w:r w:rsidRPr="4766C49F">
        <w:rPr>
          <w:sz w:val="48"/>
          <w:szCs w:val="48"/>
        </w:rPr>
        <w:t>Basics</w:t>
      </w:r>
      <w:bookmarkEnd w:id="1"/>
    </w:p>
    <w:p w14:paraId="5F62AD2C" w14:textId="77777777" w:rsidR="001F2CB4" w:rsidRPr="001F2CB4" w:rsidRDefault="001F2CB4" w:rsidP="001F2CB4"/>
    <w:p w14:paraId="04D9E4B1" w14:textId="24137C0B" w:rsidR="009E7F15" w:rsidRDefault="4582FD31" w:rsidP="009E7F15">
      <w:pPr>
        <w:pStyle w:val="Heading2"/>
        <w:spacing w:before="58"/>
      </w:pPr>
      <w:r w:rsidRPr="4766C49F">
        <w:rPr>
          <w:rFonts w:ascii="Times New Roman"/>
          <w:b w:val="0"/>
          <w:sz w:val="20"/>
          <w:szCs w:val="20"/>
        </w:rPr>
        <w:t xml:space="preserve"> </w:t>
      </w:r>
      <w:bookmarkStart w:id="2" w:name="_Toc148305783"/>
      <w:r>
        <w:t xml:space="preserve">What is SQL, </w:t>
      </w:r>
      <w:r w:rsidR="269891DC">
        <w:t>RDBMS?</w:t>
      </w:r>
      <w:bookmarkEnd w:id="2"/>
    </w:p>
    <w:p w14:paraId="3626FBB8" w14:textId="2D281F16" w:rsidR="009E7F15" w:rsidRDefault="009E7F15" w:rsidP="009E7F15">
      <w:pPr>
        <w:pStyle w:val="Heading2"/>
        <w:spacing w:before="58"/>
      </w:pPr>
      <w:r>
        <w:rPr>
          <w:rFonts w:ascii="Times New Roman"/>
          <w:b w:val="0"/>
          <w:spacing w:val="80"/>
          <w:sz w:val="20"/>
        </w:rPr>
        <w:t xml:space="preserve"> </w:t>
      </w:r>
      <w:bookmarkStart w:id="3" w:name="_Toc148305784"/>
      <w:r>
        <w:t>SQL Commands</w:t>
      </w:r>
      <w:bookmarkEnd w:id="3"/>
    </w:p>
    <w:p w14:paraId="10939C23" w14:textId="7F81F58E" w:rsidR="009E7F15" w:rsidRDefault="009E7F15" w:rsidP="009E7F15">
      <w:pPr>
        <w:pStyle w:val="BodyText"/>
        <w:spacing w:before="207"/>
        <w:ind w:right="6565"/>
        <w:jc w:val="right"/>
      </w:pPr>
      <w:r>
        <w:rPr>
          <w:noProof/>
          <w:position w:val="3"/>
        </w:rPr>
        <w:drawing>
          <wp:inline distT="0" distB="0" distL="0" distR="0" wp14:anchorId="08D57073" wp14:editId="2F5F8BC6">
            <wp:extent cx="47625" cy="47625"/>
            <wp:effectExtent l="0" t="0" r="9525" b="9525"/>
            <wp:docPr id="1414948746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DDL commands</w:t>
      </w:r>
    </w:p>
    <w:p w14:paraId="09D99979" w14:textId="18A995C9" w:rsidR="009E7F15" w:rsidRDefault="009E7F15" w:rsidP="009E7F15">
      <w:pPr>
        <w:spacing w:before="219"/>
        <w:ind w:left="720"/>
        <w:rPr>
          <w:sz w:val="24"/>
          <w:szCs w:val="24"/>
        </w:rPr>
      </w:pPr>
      <w:r>
        <w:t xml:space="preserve">           </w:t>
      </w:r>
      <w:r>
        <w:rPr>
          <w:noProof/>
          <w:position w:val="2"/>
        </w:rPr>
        <w:drawing>
          <wp:inline distT="0" distB="0" distL="0" distR="0" wp14:anchorId="7F47B01C" wp14:editId="58538F34">
            <wp:extent cx="57150" cy="57150"/>
            <wp:effectExtent l="0" t="0" r="0" b="0"/>
            <wp:docPr id="1787445053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  <w:szCs w:val="20"/>
        </w:rPr>
        <w:t xml:space="preserve"> </w:t>
      </w:r>
      <w:r>
        <w:rPr>
          <w:spacing w:val="-2"/>
          <w:sz w:val="24"/>
          <w:szCs w:val="24"/>
        </w:rPr>
        <w:t>CREATE, ALTER, DROP, TRUNCATE</w:t>
      </w:r>
    </w:p>
    <w:p w14:paraId="7BE1779E" w14:textId="2197B168" w:rsidR="009E7F15" w:rsidRDefault="009E7F15" w:rsidP="009E7F15">
      <w:pPr>
        <w:pStyle w:val="BodyText"/>
        <w:ind w:right="6539"/>
        <w:jc w:val="right"/>
      </w:pPr>
      <w:r>
        <w:rPr>
          <w:noProof/>
          <w:position w:val="3"/>
        </w:rPr>
        <w:drawing>
          <wp:inline distT="0" distB="0" distL="0" distR="0" wp14:anchorId="7C3C152F" wp14:editId="2DA80369">
            <wp:extent cx="47625" cy="47625"/>
            <wp:effectExtent l="0" t="0" r="9525" b="9525"/>
            <wp:docPr id="295844039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DML commands</w:t>
      </w:r>
    </w:p>
    <w:p w14:paraId="13B6DF3D" w14:textId="47D0C187" w:rsidR="009E7F15" w:rsidRDefault="009E7F15" w:rsidP="009E7F15">
      <w:pPr>
        <w:spacing w:before="219"/>
        <w:ind w:left="1432"/>
        <w:rPr>
          <w:sz w:val="24"/>
        </w:rPr>
      </w:pPr>
      <w:r>
        <w:rPr>
          <w:noProof/>
          <w:position w:val="2"/>
        </w:rPr>
        <w:drawing>
          <wp:inline distT="0" distB="0" distL="0" distR="0" wp14:anchorId="2805A563" wp14:editId="61AD1378">
            <wp:extent cx="57150" cy="57150"/>
            <wp:effectExtent l="0" t="0" r="0" b="0"/>
            <wp:docPr id="1940818268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4"/>
        </w:rPr>
        <w:t>INSERT, UPDATE, DELETE, MERGE</w:t>
      </w:r>
    </w:p>
    <w:p w14:paraId="699EDDEE" w14:textId="668F2253" w:rsidR="009E7F15" w:rsidRDefault="009E7F15" w:rsidP="009E7F15">
      <w:pPr>
        <w:pStyle w:val="BodyText"/>
        <w:ind w:right="6592"/>
        <w:jc w:val="right"/>
      </w:pPr>
      <w:r>
        <w:rPr>
          <w:noProof/>
          <w:position w:val="3"/>
        </w:rPr>
        <w:drawing>
          <wp:inline distT="0" distB="0" distL="0" distR="0" wp14:anchorId="7BA67D6F" wp14:editId="480AEF67">
            <wp:extent cx="47625" cy="47625"/>
            <wp:effectExtent l="0" t="0" r="9525" b="9525"/>
            <wp:docPr id="2068095267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TCL commands</w:t>
      </w:r>
    </w:p>
    <w:p w14:paraId="0EB4EB33" w14:textId="701C8DC4" w:rsidR="009E7F15" w:rsidRDefault="009E7F15" w:rsidP="009E7F15">
      <w:pPr>
        <w:pStyle w:val="BodyText"/>
        <w:ind w:left="1432"/>
      </w:pPr>
      <w:r>
        <w:rPr>
          <w:noProof/>
          <w:position w:val="2"/>
        </w:rPr>
        <w:drawing>
          <wp:inline distT="0" distB="0" distL="0" distR="0" wp14:anchorId="3D270D8D" wp14:editId="1A98B9CC">
            <wp:extent cx="57150" cy="57150"/>
            <wp:effectExtent l="0" t="0" r="0" b="0"/>
            <wp:docPr id="63249580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  <w:szCs w:val="20"/>
        </w:rPr>
        <w:t xml:space="preserve"> </w:t>
      </w:r>
      <w:r>
        <w:t>COMMIT, ROLLBACK and SAVEPOINT, Acid Properties</w:t>
      </w:r>
    </w:p>
    <w:p w14:paraId="4DAFC10B" w14:textId="77777777" w:rsidR="009E7F15" w:rsidRDefault="009E7F15" w:rsidP="009E7F15">
      <w:pPr>
        <w:pStyle w:val="BodyText"/>
        <w:spacing w:before="219"/>
        <w:ind w:right="6565"/>
        <w:jc w:val="right"/>
      </w:pPr>
      <w:r>
        <w:t xml:space="preserve">DCL </w:t>
      </w:r>
      <w:r>
        <w:rPr>
          <w:spacing w:val="-2"/>
        </w:rPr>
        <w:t>commands</w:t>
      </w:r>
    </w:p>
    <w:p w14:paraId="6A8DA1B4" w14:textId="4FA27306" w:rsidR="009E7F15" w:rsidRDefault="009E7F15" w:rsidP="009E7F15">
      <w:pPr>
        <w:pStyle w:val="BodyText"/>
        <w:ind w:left="1432"/>
      </w:pPr>
      <w:r>
        <w:rPr>
          <w:noProof/>
          <w:position w:val="2"/>
        </w:rPr>
        <w:drawing>
          <wp:inline distT="0" distB="0" distL="0" distR="0" wp14:anchorId="1E3FA860" wp14:editId="6DDCEDFA">
            <wp:extent cx="57150" cy="57150"/>
            <wp:effectExtent l="0" t="0" r="0" b="0"/>
            <wp:docPr id="1980096575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GRANT and REVOKE</w:t>
      </w:r>
    </w:p>
    <w:p w14:paraId="56816702" w14:textId="76D404D0" w:rsidR="009E7F15" w:rsidRDefault="009E7F15" w:rsidP="009E7F15">
      <w:pPr>
        <w:pStyle w:val="BodyText"/>
        <w:spacing w:before="219"/>
        <w:ind w:right="6552"/>
        <w:jc w:val="right"/>
      </w:pPr>
      <w:r>
        <w:rPr>
          <w:noProof/>
          <w:position w:val="3"/>
        </w:rPr>
        <w:drawing>
          <wp:inline distT="0" distB="0" distL="0" distR="0" wp14:anchorId="0B2B2FAA" wp14:editId="42634ED4">
            <wp:extent cx="47625" cy="47625"/>
            <wp:effectExtent l="0" t="0" r="9525" b="9525"/>
            <wp:docPr id="624806780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DQL commands</w:t>
      </w:r>
    </w:p>
    <w:p w14:paraId="3D5991CA" w14:textId="71EC1A7E" w:rsidR="009E7F15" w:rsidRDefault="009E7F15" w:rsidP="009E7F15">
      <w:pPr>
        <w:pStyle w:val="BodyText"/>
        <w:ind w:left="1432"/>
      </w:pPr>
      <w:r>
        <w:rPr>
          <w:noProof/>
          <w:position w:val="2"/>
        </w:rPr>
        <w:drawing>
          <wp:inline distT="0" distB="0" distL="0" distR="0" wp14:anchorId="12D0367F" wp14:editId="7E788DFD">
            <wp:extent cx="57150" cy="57150"/>
            <wp:effectExtent l="0" t="0" r="0" b="0"/>
            <wp:docPr id="2051103294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SELECT statement</w:t>
      </w:r>
    </w:p>
    <w:p w14:paraId="303AD8F6" w14:textId="167F8F0E" w:rsidR="009E7F15" w:rsidRDefault="009E7F15" w:rsidP="009E7F15">
      <w:pPr>
        <w:pStyle w:val="Heading2"/>
        <w:spacing w:before="223"/>
      </w:pPr>
      <w:r>
        <w:rPr>
          <w:rFonts w:ascii="Times New Roman"/>
          <w:b w:val="0"/>
          <w:spacing w:val="80"/>
          <w:sz w:val="20"/>
        </w:rPr>
        <w:t xml:space="preserve"> </w:t>
      </w:r>
      <w:bookmarkStart w:id="4" w:name="_Toc148305785"/>
      <w:r>
        <w:t>Data Types</w:t>
      </w:r>
      <w:bookmarkEnd w:id="4"/>
    </w:p>
    <w:p w14:paraId="5CA22264" w14:textId="4F76D9DA" w:rsidR="009E7F15" w:rsidRDefault="006350B2" w:rsidP="009E7F15">
      <w:pPr>
        <w:pStyle w:val="BodyText"/>
        <w:spacing w:before="191"/>
      </w:pPr>
      <w:r>
        <w:rPr>
          <w:noProof/>
          <w:position w:val="3"/>
        </w:rPr>
        <w:t xml:space="preserve">              </w:t>
      </w:r>
      <w:r w:rsidR="009E7F15">
        <w:rPr>
          <w:noProof/>
          <w:position w:val="3"/>
        </w:rPr>
        <w:drawing>
          <wp:inline distT="0" distB="0" distL="0" distR="0" wp14:anchorId="73C58232" wp14:editId="70E8CF27">
            <wp:extent cx="47625" cy="47625"/>
            <wp:effectExtent l="0" t="0" r="9525" b="9525"/>
            <wp:docPr id="286921732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40"/>
          <w:sz w:val="20"/>
        </w:rPr>
        <w:t xml:space="preserve">  </w:t>
      </w:r>
      <w:r w:rsidR="009E7F15">
        <w:t>String data type like VARCHAR, TEXT etc</w:t>
      </w:r>
    </w:p>
    <w:p w14:paraId="530E4C0A" w14:textId="77777777" w:rsidR="009E7F15" w:rsidRDefault="009E7F15" w:rsidP="009E7F15">
      <w:pPr>
        <w:sectPr w:rsidR="009E7F15">
          <w:pgSz w:w="12240" w:h="15840"/>
          <w:pgMar w:top="1380" w:right="1360" w:bottom="880" w:left="1320" w:header="0" w:footer="681" w:gutter="0"/>
          <w:pgNumType w:start="1"/>
          <w:cols w:space="720"/>
        </w:sectPr>
      </w:pPr>
    </w:p>
    <w:p w14:paraId="6688032F" w14:textId="5DA1AD80" w:rsidR="009E7F15" w:rsidRDefault="009E7F15" w:rsidP="006350B2">
      <w:pPr>
        <w:pStyle w:val="BodyText"/>
        <w:spacing w:before="70" w:line="444" w:lineRule="auto"/>
        <w:ind w:left="720" w:right="4004"/>
      </w:pPr>
      <w:r>
        <w:lastRenderedPageBreak/>
        <w:t xml:space="preserve">     </w:t>
      </w:r>
      <w:r>
        <w:rPr>
          <w:noProof/>
          <w:position w:val="3"/>
        </w:rPr>
        <w:drawing>
          <wp:inline distT="0" distB="0" distL="0" distR="0" wp14:anchorId="7B20A269" wp14:editId="102839B7">
            <wp:extent cx="47625" cy="47625"/>
            <wp:effectExtent l="0" t="0" r="9525" b="9525"/>
            <wp:docPr id="2046478645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  <w:szCs w:val="20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INT,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</w:p>
    <w:p w14:paraId="0AEEFCF7" w14:textId="216B964D" w:rsidR="009E7F15" w:rsidRDefault="009E7F15" w:rsidP="006350B2">
      <w:pPr>
        <w:pStyle w:val="BodyText"/>
        <w:spacing w:before="70" w:line="444" w:lineRule="auto"/>
        <w:ind w:left="720" w:right="4004"/>
      </w:pPr>
      <w:r>
        <w:t xml:space="preserve">     </w:t>
      </w:r>
      <w:r>
        <w:rPr>
          <w:noProof/>
          <w:position w:val="3"/>
        </w:rPr>
        <w:drawing>
          <wp:inline distT="0" distB="0" distL="0" distR="0" wp14:anchorId="2E0385DD" wp14:editId="5514FE46">
            <wp:extent cx="47625" cy="47625"/>
            <wp:effectExtent l="0" t="0" r="9525" b="9525"/>
            <wp:docPr id="1224316488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DATE</w:t>
      </w:r>
    </w:p>
    <w:p w14:paraId="0D6B4FDF" w14:textId="6E269316" w:rsidR="009E7F15" w:rsidRDefault="009E7F15" w:rsidP="006350B2">
      <w:pPr>
        <w:spacing w:line="260" w:lineRule="exact"/>
        <w:ind w:left="720"/>
        <w:rPr>
          <w:sz w:val="24"/>
          <w:szCs w:val="24"/>
        </w:rPr>
      </w:pPr>
      <w:r>
        <w:t xml:space="preserve">     </w:t>
      </w:r>
      <w:r>
        <w:rPr>
          <w:noProof/>
          <w:position w:val="3"/>
        </w:rPr>
        <w:drawing>
          <wp:inline distT="0" distB="0" distL="0" distR="0" wp14:anchorId="58334288" wp14:editId="19B920A8">
            <wp:extent cx="47625" cy="47625"/>
            <wp:effectExtent l="0" t="0" r="9525" b="9525"/>
            <wp:docPr id="404788393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  <w:szCs w:val="20"/>
        </w:rPr>
        <w:t xml:space="preserve"> </w:t>
      </w:r>
      <w:r>
        <w:rPr>
          <w:sz w:val="24"/>
          <w:szCs w:val="24"/>
        </w:rPr>
        <w:t>FLOAT / DECIMAL</w:t>
      </w:r>
    </w:p>
    <w:p w14:paraId="68E3E411" w14:textId="031CF82A" w:rsidR="009E7F15" w:rsidRDefault="009E7F15" w:rsidP="006350B2">
      <w:pPr>
        <w:spacing w:before="234"/>
        <w:ind w:left="720"/>
        <w:rPr>
          <w:sz w:val="24"/>
          <w:szCs w:val="24"/>
        </w:rPr>
      </w:pPr>
      <w:r>
        <w:t xml:space="preserve">     </w:t>
      </w:r>
      <w:r>
        <w:rPr>
          <w:noProof/>
          <w:position w:val="3"/>
        </w:rPr>
        <w:drawing>
          <wp:inline distT="0" distB="0" distL="0" distR="0" wp14:anchorId="418C2DAE" wp14:editId="5160A168">
            <wp:extent cx="47625" cy="47625"/>
            <wp:effectExtent l="0" t="0" r="9525" b="9525"/>
            <wp:docPr id="186564733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  <w:szCs w:val="20"/>
        </w:rPr>
        <w:t xml:space="preserve"> </w:t>
      </w:r>
      <w:r>
        <w:rPr>
          <w:sz w:val="24"/>
          <w:szCs w:val="24"/>
        </w:rPr>
        <w:t>BOOLEAN</w:t>
      </w:r>
    </w:p>
    <w:p w14:paraId="09B15A03" w14:textId="0C6E3E71" w:rsidR="009E7F15" w:rsidRDefault="009E7F15" w:rsidP="006350B2">
      <w:pPr>
        <w:spacing w:before="234"/>
        <w:ind w:left="720"/>
        <w:rPr>
          <w:sz w:val="24"/>
          <w:szCs w:val="24"/>
        </w:rPr>
      </w:pPr>
      <w:r>
        <w:t xml:space="preserve">     </w:t>
      </w:r>
      <w:r>
        <w:rPr>
          <w:noProof/>
          <w:position w:val="3"/>
        </w:rPr>
        <w:drawing>
          <wp:inline distT="0" distB="0" distL="0" distR="0" wp14:anchorId="39C1309F" wp14:editId="54D50D5B">
            <wp:extent cx="47625" cy="47625"/>
            <wp:effectExtent l="0" t="0" r="9525" b="9525"/>
            <wp:docPr id="47221142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  <w:szCs w:val="20"/>
        </w:rPr>
        <w:t xml:space="preserve">  </w:t>
      </w:r>
      <w:r>
        <w:t>IDENTITY column (Auto Increment column)</w:t>
      </w:r>
    </w:p>
    <w:p w14:paraId="73D6E5E6" w14:textId="6B9D8EE3" w:rsidR="009E7F15" w:rsidRDefault="009E7F15" w:rsidP="009E7F15">
      <w:pPr>
        <w:pStyle w:val="Heading2"/>
        <w:spacing w:before="0"/>
        <w:ind w:left="797"/>
        <w:rPr>
          <w:szCs w:val="30"/>
        </w:rPr>
      </w:pPr>
      <w:bookmarkStart w:id="5" w:name="_Toc148305786"/>
      <w:r>
        <w:rPr>
          <w:spacing w:val="-2"/>
        </w:rPr>
        <w:t>Constraints</w:t>
      </w:r>
      <w:bookmarkEnd w:id="5"/>
    </w:p>
    <w:p w14:paraId="163EAD55" w14:textId="23109D0C" w:rsidR="009E7F15" w:rsidRDefault="006350B2" w:rsidP="006350B2">
      <w:pPr>
        <w:pStyle w:val="BodyText"/>
        <w:spacing w:before="207"/>
        <w:ind w:left="720"/>
      </w:pPr>
      <w:r>
        <w:rPr>
          <w:noProof/>
          <w:position w:val="3"/>
        </w:rPr>
        <w:t xml:space="preserve">    </w:t>
      </w:r>
      <w:r w:rsidR="00751C8F">
        <w:rPr>
          <w:noProof/>
          <w:position w:val="3"/>
        </w:rPr>
        <w:pict w14:anchorId="177A8AD7">
          <v:shape id="Picture 1633646359" o:spid="_x0000_i1028" type="#_x0000_t75" style="width:3.75pt;height:3.75pt;visibility:visible;mso-wrap-style:square" o:bullet="t">
            <v:imagedata r:id="rId18" o:title=""/>
            <o:lock v:ext="edit" aspectratio="f"/>
          </v:shape>
        </w:pict>
      </w:r>
      <w:r>
        <w:t xml:space="preserve"> </w:t>
      </w:r>
      <w:r w:rsidR="009E7F15">
        <w:t>PRIMARY KEY, FOREIGN KEY, UNIQUE, CHECK, NOT NULL and</w:t>
      </w:r>
    </w:p>
    <w:p w14:paraId="7D8C4442" w14:textId="77777777" w:rsidR="009E7F15" w:rsidRDefault="009E7F15" w:rsidP="009E7F15">
      <w:pPr>
        <w:pStyle w:val="BodyText"/>
        <w:spacing w:before="84"/>
        <w:ind w:left="1271"/>
      </w:pPr>
      <w:r>
        <w:rPr>
          <w:spacing w:val="-4"/>
        </w:rPr>
        <w:t xml:space="preserve">DEFAULT </w:t>
      </w:r>
      <w:r>
        <w:rPr>
          <w:spacing w:val="-2"/>
        </w:rPr>
        <w:t>constraints</w:t>
      </w:r>
    </w:p>
    <w:p w14:paraId="09238287" w14:textId="0C780AB1" w:rsidR="009E7F15" w:rsidRDefault="009E7F15" w:rsidP="009E7F15">
      <w:pPr>
        <w:pStyle w:val="BodyText"/>
        <w:spacing w:before="219" w:line="312" w:lineRule="auto"/>
        <w:ind w:left="1271" w:hanging="267"/>
      </w:pPr>
      <w:r>
        <w:rPr>
          <w:noProof/>
          <w:position w:val="3"/>
        </w:rPr>
        <w:drawing>
          <wp:inline distT="0" distB="0" distL="0" distR="0" wp14:anchorId="3154D95A" wp14:editId="3F49C785">
            <wp:extent cx="47625" cy="47625"/>
            <wp:effectExtent l="0" t="0" r="9525" b="9525"/>
            <wp:docPr id="1563557594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relationship between tables.</w:t>
      </w:r>
    </w:p>
    <w:p w14:paraId="325333E9" w14:textId="0CAD3381" w:rsidR="009E7F15" w:rsidRDefault="009E7F15" w:rsidP="009E7F15">
      <w:pPr>
        <w:pStyle w:val="Heading2"/>
        <w:spacing w:before="0"/>
        <w:ind w:left="797"/>
      </w:pPr>
      <w:bookmarkStart w:id="6" w:name="_Toc148305787"/>
      <w:r>
        <w:t xml:space="preserve">Normalization in </w:t>
      </w:r>
      <w:r>
        <w:rPr>
          <w:spacing w:val="-5"/>
        </w:rPr>
        <w:t>SQL</w:t>
      </w:r>
      <w:bookmarkEnd w:id="6"/>
    </w:p>
    <w:p w14:paraId="3CFB3455" w14:textId="2DEC38CD" w:rsidR="009E7F15" w:rsidRDefault="006350B2" w:rsidP="009E7F15">
      <w:pPr>
        <w:pStyle w:val="BodyText"/>
        <w:spacing w:before="191" w:line="444" w:lineRule="auto"/>
        <w:ind w:right="3080"/>
      </w:pPr>
      <w:r>
        <w:rPr>
          <w:rFonts w:ascii="Times New Roman"/>
          <w:spacing w:val="80"/>
          <w:w w:val="150"/>
          <w:sz w:val="20"/>
          <w:szCs w:val="20"/>
        </w:rPr>
        <w:t xml:space="preserve">      </w:t>
      </w:r>
      <w:r w:rsidR="009E7F15">
        <w:rPr>
          <w:noProof/>
          <w:position w:val="3"/>
        </w:rPr>
        <w:drawing>
          <wp:inline distT="0" distB="0" distL="0" distR="0" wp14:anchorId="1F2327DD" wp14:editId="08D8E02C">
            <wp:extent cx="47625" cy="47625"/>
            <wp:effectExtent l="0" t="0" r="9525" b="9525"/>
            <wp:docPr id="1932750664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="009E7F15">
        <w:t>Different</w:t>
      </w:r>
      <w:r w:rsidR="009E7F15">
        <w:rPr>
          <w:spacing w:val="-13"/>
        </w:rPr>
        <w:t xml:space="preserve"> </w:t>
      </w:r>
      <w:r w:rsidR="009E7F15">
        <w:t>normal</w:t>
      </w:r>
      <w:r w:rsidR="009E7F15">
        <w:rPr>
          <w:spacing w:val="-13"/>
        </w:rPr>
        <w:t xml:space="preserve"> </w:t>
      </w:r>
      <w:r w:rsidR="009E7F15">
        <w:t>forms</w:t>
      </w:r>
      <w:r w:rsidR="009E7F15">
        <w:rPr>
          <w:spacing w:val="-13"/>
        </w:rPr>
        <w:t xml:space="preserve"> </w:t>
      </w:r>
      <w:r w:rsidR="009E7F15">
        <w:t>like</w:t>
      </w:r>
      <w:r w:rsidR="009E7F15">
        <w:rPr>
          <w:spacing w:val="-13"/>
        </w:rPr>
        <w:t xml:space="preserve"> </w:t>
      </w:r>
      <w:r w:rsidR="009E7F15">
        <w:t>1NF,</w:t>
      </w:r>
      <w:r w:rsidR="009E7F15">
        <w:rPr>
          <w:spacing w:val="-13"/>
        </w:rPr>
        <w:t xml:space="preserve"> </w:t>
      </w:r>
      <w:r w:rsidR="009E7F15">
        <w:t>2NF,</w:t>
      </w:r>
      <w:r w:rsidR="009E7F15">
        <w:rPr>
          <w:spacing w:val="-13"/>
        </w:rPr>
        <w:t xml:space="preserve"> </w:t>
      </w:r>
      <w:r>
        <w:rPr>
          <w:spacing w:val="-13"/>
        </w:rPr>
        <w:t xml:space="preserve">     </w:t>
      </w:r>
      <w:r w:rsidR="009E7F15">
        <w:t xml:space="preserve">3NF,BCNF </w:t>
      </w:r>
    </w:p>
    <w:p w14:paraId="0C136DAF" w14:textId="773D4982" w:rsidR="009E7F15" w:rsidRDefault="009E7F15" w:rsidP="009E7F15">
      <w:pPr>
        <w:pStyle w:val="Heading2"/>
        <w:spacing w:before="0" w:line="333" w:lineRule="exact"/>
        <w:ind w:left="797"/>
      </w:pPr>
      <w:bookmarkStart w:id="7" w:name="_Toc148305788"/>
      <w:r>
        <w:rPr>
          <w:spacing w:val="-2"/>
        </w:rPr>
        <w:t>Operators</w:t>
      </w:r>
      <w:bookmarkEnd w:id="7"/>
    </w:p>
    <w:p w14:paraId="60638D04" w14:textId="3E35228D" w:rsidR="009E7F15" w:rsidRDefault="009E7F15" w:rsidP="006350B2">
      <w:pPr>
        <w:pStyle w:val="BodyText"/>
        <w:spacing w:before="192" w:line="444" w:lineRule="auto"/>
        <w:ind w:left="797" w:right="6258"/>
      </w:pPr>
      <w:r>
        <w:rPr>
          <w:noProof/>
          <w:position w:val="3"/>
        </w:rPr>
        <w:drawing>
          <wp:inline distT="0" distB="0" distL="0" distR="0" wp14:anchorId="22BD1EC8" wp14:editId="584B2929">
            <wp:extent cx="47625" cy="47625"/>
            <wp:effectExtent l="0" t="0" r="9525" b="9525"/>
            <wp:docPr id="137665365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Arithmeticoperator</w:t>
      </w:r>
    </w:p>
    <w:p w14:paraId="6625C65D" w14:textId="0E1E7B63" w:rsidR="009E7F15" w:rsidRDefault="009E7F15" w:rsidP="006350B2">
      <w:pPr>
        <w:pStyle w:val="BodyText"/>
        <w:spacing w:before="192" w:line="444" w:lineRule="auto"/>
        <w:ind w:left="797" w:right="6258"/>
      </w:pPr>
      <w:r>
        <w:rPr>
          <w:noProof/>
          <w:position w:val="3"/>
        </w:rPr>
        <w:drawing>
          <wp:inline distT="0" distB="0" distL="0" distR="0" wp14:anchorId="4C529BCC" wp14:editId="6B5DF21F">
            <wp:extent cx="47625" cy="47625"/>
            <wp:effectExtent l="0" t="0" r="9525" b="9525"/>
            <wp:docPr id="1338434697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Logical operator</w:t>
      </w:r>
    </w:p>
    <w:p w14:paraId="5237DDE9" w14:textId="132ABB34" w:rsidR="009E7F15" w:rsidRDefault="009E7F15" w:rsidP="006350B2">
      <w:pPr>
        <w:pStyle w:val="BodyText"/>
        <w:spacing w:before="0" w:line="260" w:lineRule="exact"/>
        <w:ind w:left="797"/>
      </w:pPr>
      <w:r>
        <w:rPr>
          <w:noProof/>
          <w:position w:val="3"/>
        </w:rPr>
        <w:drawing>
          <wp:inline distT="0" distB="0" distL="0" distR="0" wp14:anchorId="182FC358" wp14:editId="4BB25319">
            <wp:extent cx="47625" cy="47625"/>
            <wp:effectExtent l="0" t="0" r="9525" b="9525"/>
            <wp:docPr id="1921096134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Comparison operator</w:t>
      </w:r>
    </w:p>
    <w:p w14:paraId="444924B6" w14:textId="6E7F0600" w:rsidR="009E7F15" w:rsidRDefault="009E7F15" w:rsidP="006350B2">
      <w:pPr>
        <w:pStyle w:val="BodyText"/>
        <w:ind w:left="797"/>
      </w:pPr>
      <w:r>
        <w:rPr>
          <w:noProof/>
          <w:position w:val="3"/>
        </w:rPr>
        <w:drawing>
          <wp:inline distT="0" distB="0" distL="0" distR="0" wp14:anchorId="7B65BF76" wp14:editId="13B6FFC6">
            <wp:extent cx="47625" cy="47625"/>
            <wp:effectExtent l="0" t="0" r="9525" b="9525"/>
            <wp:docPr id="32267795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UNION, UNION ALL operator</w:t>
      </w:r>
    </w:p>
    <w:p w14:paraId="451237A1" w14:textId="6A45A3E3" w:rsidR="009E7F15" w:rsidRDefault="009E7F15" w:rsidP="009E7F15">
      <w:pPr>
        <w:pStyle w:val="Heading2"/>
        <w:spacing w:before="0"/>
        <w:ind w:left="797"/>
      </w:pPr>
      <w:bookmarkStart w:id="8" w:name="_Toc148305789"/>
      <w:r>
        <w:t xml:space="preserve">CASE </w:t>
      </w:r>
      <w:r>
        <w:rPr>
          <w:spacing w:val="-2"/>
        </w:rPr>
        <w:t>statement</w:t>
      </w:r>
      <w:bookmarkEnd w:id="8"/>
    </w:p>
    <w:p w14:paraId="66ECE956" w14:textId="1C8D91BD" w:rsidR="009E7F15" w:rsidRDefault="006350B2" w:rsidP="009E7F15">
      <w:pPr>
        <w:pStyle w:val="BodyText"/>
        <w:spacing w:before="192"/>
      </w:pPr>
      <w:r>
        <w:rPr>
          <w:rFonts w:ascii="Times New Roman"/>
          <w:spacing w:val="40"/>
          <w:sz w:val="20"/>
        </w:rPr>
        <w:t xml:space="preserve">         </w:t>
      </w:r>
      <w:r w:rsidR="009E7F15">
        <w:rPr>
          <w:noProof/>
          <w:position w:val="3"/>
        </w:rPr>
        <w:drawing>
          <wp:inline distT="0" distB="0" distL="0" distR="0" wp14:anchorId="096F106D" wp14:editId="035F4FE8">
            <wp:extent cx="47625" cy="47625"/>
            <wp:effectExtent l="0" t="0" r="9525" b="9525"/>
            <wp:docPr id="197527550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40"/>
          <w:sz w:val="20"/>
        </w:rPr>
        <w:t xml:space="preserve">  </w:t>
      </w:r>
      <w:r w:rsidR="009E7F15">
        <w:t>Simple case statement as well nested case statement.</w:t>
      </w:r>
    </w:p>
    <w:p w14:paraId="29C07DE2" w14:textId="36AA5120" w:rsidR="009E7F15" w:rsidRDefault="009E7F15" w:rsidP="009E7F15">
      <w:pPr>
        <w:pStyle w:val="Heading2"/>
        <w:spacing w:before="0"/>
        <w:ind w:left="797"/>
      </w:pPr>
      <w:bookmarkStart w:id="9" w:name="_Toc148305790"/>
      <w:r>
        <w:t xml:space="preserve">Important SQL </w:t>
      </w:r>
      <w:r>
        <w:rPr>
          <w:spacing w:val="-2"/>
        </w:rPr>
        <w:t>clause</w:t>
      </w:r>
      <w:bookmarkEnd w:id="9"/>
    </w:p>
    <w:p w14:paraId="58AA0152" w14:textId="58A5861A" w:rsidR="009E7F15" w:rsidRDefault="006350B2" w:rsidP="009E7F15">
      <w:pPr>
        <w:pStyle w:val="BodyText"/>
        <w:spacing w:before="192" w:line="444" w:lineRule="auto"/>
        <w:ind w:right="6419"/>
      </w:pPr>
      <w:r>
        <w:rPr>
          <w:rFonts w:ascii="Times New Roman"/>
          <w:spacing w:val="80"/>
          <w:sz w:val="20"/>
          <w:szCs w:val="20"/>
        </w:rPr>
        <w:t xml:space="preserve">      </w:t>
      </w:r>
      <w:r w:rsidR="009E7F15">
        <w:rPr>
          <w:noProof/>
          <w:position w:val="3"/>
        </w:rPr>
        <w:drawing>
          <wp:inline distT="0" distB="0" distL="0" distR="0" wp14:anchorId="04D5D123" wp14:editId="6919A62A">
            <wp:extent cx="47625" cy="47625"/>
            <wp:effectExtent l="0" t="0" r="9525" b="9525"/>
            <wp:docPr id="128953655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80"/>
          <w:sz w:val="20"/>
          <w:szCs w:val="20"/>
        </w:rPr>
        <w:t xml:space="preserve"> </w:t>
      </w:r>
      <w:r w:rsidR="009E7F15">
        <w:t>DISTINCT</w:t>
      </w:r>
      <w:r w:rsidR="009E7F15">
        <w:rPr>
          <w:spacing w:val="-10"/>
        </w:rPr>
        <w:t xml:space="preserve"> </w:t>
      </w:r>
      <w:r w:rsidR="009E7F15">
        <w:t xml:space="preserve">clause </w:t>
      </w:r>
    </w:p>
    <w:p w14:paraId="0D0185CD" w14:textId="1891265C" w:rsidR="009E7F15" w:rsidRDefault="006350B2" w:rsidP="009E7F15">
      <w:pPr>
        <w:pStyle w:val="BodyText"/>
        <w:spacing w:before="192" w:line="444" w:lineRule="auto"/>
        <w:ind w:right="6419"/>
      </w:pPr>
      <w:r>
        <w:rPr>
          <w:rFonts w:ascii="Times New Roman"/>
          <w:spacing w:val="80"/>
        </w:rPr>
        <w:t xml:space="preserve">     </w:t>
      </w:r>
      <w:r w:rsidR="009E7F15">
        <w:rPr>
          <w:noProof/>
          <w:position w:val="3"/>
        </w:rPr>
        <w:drawing>
          <wp:inline distT="0" distB="0" distL="0" distR="0" wp14:anchorId="19C4CD49" wp14:editId="2F202D2B">
            <wp:extent cx="47625" cy="47625"/>
            <wp:effectExtent l="0" t="0" r="9525" b="9525"/>
            <wp:docPr id="1510197231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80"/>
        </w:rPr>
        <w:t xml:space="preserve"> </w:t>
      </w:r>
      <w:r w:rsidR="009E7F15">
        <w:t>Order by clause</w:t>
      </w:r>
    </w:p>
    <w:p w14:paraId="0E76C93D" w14:textId="5D6371CF" w:rsidR="009E7F15" w:rsidRDefault="006350B2" w:rsidP="009E7F15">
      <w:pPr>
        <w:pStyle w:val="BodyText"/>
        <w:spacing w:before="0" w:line="260" w:lineRule="exact"/>
      </w:pPr>
      <w:r>
        <w:rPr>
          <w:rFonts w:ascii="Times New Roman"/>
          <w:spacing w:val="80"/>
          <w:w w:val="150"/>
          <w:sz w:val="20"/>
          <w:szCs w:val="20"/>
        </w:rPr>
        <w:lastRenderedPageBreak/>
        <w:t xml:space="preserve">    </w:t>
      </w:r>
      <w:r w:rsidR="009E7F15">
        <w:rPr>
          <w:noProof/>
          <w:position w:val="3"/>
        </w:rPr>
        <w:drawing>
          <wp:inline distT="0" distB="0" distL="0" distR="0" wp14:anchorId="2E042B62" wp14:editId="455A36B1">
            <wp:extent cx="47625" cy="47625"/>
            <wp:effectExtent l="0" t="0" r="9525" b="9525"/>
            <wp:docPr id="1819354216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="009E7F15">
        <w:t>Top clause</w:t>
      </w:r>
    </w:p>
    <w:p w14:paraId="7E12F2BC" w14:textId="51D2530B" w:rsidR="009E7F15" w:rsidRDefault="009E7F15" w:rsidP="009E7F15">
      <w:pPr>
        <w:pStyle w:val="Heading2"/>
        <w:spacing w:before="0"/>
        <w:ind w:left="797"/>
      </w:pPr>
      <w:bookmarkStart w:id="10" w:name="_Toc148305791"/>
      <w:r>
        <w:t xml:space="preserve">INNER </w:t>
      </w:r>
      <w:r>
        <w:rPr>
          <w:spacing w:val="-4"/>
        </w:rPr>
        <w:t>join</w:t>
      </w:r>
      <w:bookmarkEnd w:id="10"/>
    </w:p>
    <w:p w14:paraId="54372E78" w14:textId="51A7D019" w:rsidR="009E7F15" w:rsidRDefault="006350B2" w:rsidP="009E7F15">
      <w:pPr>
        <w:pStyle w:val="BodyText"/>
        <w:spacing w:before="207"/>
        <w:sectPr w:rsidR="009E7F15">
          <w:pgSz w:w="12240" w:h="15840"/>
          <w:pgMar w:top="1400" w:right="1360" w:bottom="880" w:left="1320" w:header="0" w:footer="681" w:gutter="0"/>
          <w:cols w:space="720"/>
        </w:sectPr>
      </w:pPr>
      <w:r>
        <w:rPr>
          <w:rFonts w:ascii="Times New Roman"/>
          <w:spacing w:val="40"/>
          <w:sz w:val="20"/>
          <w:szCs w:val="20"/>
        </w:rPr>
        <w:t xml:space="preserve">       </w:t>
      </w:r>
      <w:r w:rsidR="009E7F15">
        <w:rPr>
          <w:noProof/>
          <w:position w:val="3"/>
        </w:rPr>
        <w:drawing>
          <wp:inline distT="0" distB="0" distL="0" distR="0" wp14:anchorId="71011B7A" wp14:editId="58AA3E08">
            <wp:extent cx="47625" cy="47625"/>
            <wp:effectExtent l="0" t="0" r="9525" b="9525"/>
            <wp:docPr id="505713468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rPr>
          <w:rFonts w:ascii="Times New Roman"/>
          <w:spacing w:val="40"/>
          <w:sz w:val="20"/>
          <w:szCs w:val="20"/>
        </w:rPr>
        <w:t xml:space="preserve">  </w:t>
      </w:r>
      <w:r w:rsidR="009E7F15">
        <w:t>How to fetch data from multiple tables.</w:t>
      </w:r>
    </w:p>
    <w:p w14:paraId="63FE9C84" w14:textId="4FCB1BF8" w:rsidR="009E7F15" w:rsidRDefault="009E7F15" w:rsidP="009E7F15">
      <w:pPr>
        <w:pStyle w:val="Heading1"/>
        <w:numPr>
          <w:ilvl w:val="0"/>
          <w:numId w:val="0"/>
        </w:numPr>
        <w:spacing w:before="68"/>
      </w:pPr>
    </w:p>
    <w:p w14:paraId="39C75583" w14:textId="2BC87B51" w:rsidR="009E7F15" w:rsidRPr="001F2CB4" w:rsidRDefault="001F2CB4" w:rsidP="001F2CB4">
      <w:pPr>
        <w:pStyle w:val="Heading1"/>
        <w:spacing w:before="232"/>
        <w:ind w:left="0"/>
        <w:rPr>
          <w:sz w:val="36"/>
          <w:szCs w:val="36"/>
        </w:rPr>
      </w:pPr>
      <w:bookmarkStart w:id="11" w:name="_Toc148305792"/>
      <w:r>
        <w:rPr>
          <w:sz w:val="36"/>
          <w:szCs w:val="36"/>
        </w:rPr>
        <w:t>Intermediate</w:t>
      </w:r>
      <w:bookmarkEnd w:id="11"/>
    </w:p>
    <w:p w14:paraId="113F19E7" w14:textId="5E752AAE" w:rsidR="009E7F15" w:rsidRPr="009E7F15" w:rsidRDefault="4582FD31" w:rsidP="009E7F15">
      <w:pPr>
        <w:pStyle w:val="Heading2"/>
        <w:spacing w:before="58" w:line="268" w:lineRule="auto"/>
        <w:ind w:right="4559"/>
      </w:pPr>
      <w:bookmarkStart w:id="12" w:name="_Toc148305793"/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clause.</w:t>
      </w:r>
      <w:bookmarkEnd w:id="12"/>
      <w:r>
        <w:t xml:space="preserve"> </w:t>
      </w:r>
    </w:p>
    <w:p w14:paraId="6EF0DFD1" w14:textId="25FFCA7F" w:rsidR="4766C49F" w:rsidRDefault="4766C49F" w:rsidP="4766C49F"/>
    <w:p w14:paraId="2F284919" w14:textId="0ED15F3B" w:rsidR="009E7F15" w:rsidRDefault="4582FD31" w:rsidP="009E7F15">
      <w:pPr>
        <w:pStyle w:val="Heading2"/>
        <w:spacing w:before="58" w:line="268" w:lineRule="auto"/>
        <w:ind w:right="4559"/>
      </w:pPr>
      <w:bookmarkStart w:id="13" w:name="_Toc148305794"/>
      <w:r>
        <w:t>Aggregate functions</w:t>
      </w:r>
      <w:bookmarkEnd w:id="13"/>
    </w:p>
    <w:p w14:paraId="37891B00" w14:textId="08EA0FB4" w:rsidR="009E7F15" w:rsidRDefault="009E7F15" w:rsidP="009E7F15">
      <w:pPr>
        <w:spacing w:before="161"/>
        <w:ind w:left="1004"/>
        <w:rPr>
          <w:sz w:val="24"/>
          <w:szCs w:val="24"/>
        </w:rPr>
      </w:pPr>
      <w:r>
        <w:rPr>
          <w:noProof/>
          <w:position w:val="3"/>
        </w:rPr>
        <w:drawing>
          <wp:inline distT="0" distB="0" distL="0" distR="0" wp14:anchorId="595EFA99" wp14:editId="62664821">
            <wp:extent cx="47625" cy="47625"/>
            <wp:effectExtent l="0" t="0" r="9525" b="9525"/>
            <wp:docPr id="1687721652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  <w:szCs w:val="20"/>
        </w:rPr>
        <w:t xml:space="preserve">  </w:t>
      </w:r>
      <w:r>
        <w:rPr>
          <w:sz w:val="24"/>
          <w:szCs w:val="24"/>
        </w:rPr>
        <w:t>MIN, MAX, AVG, SUM, COUNT</w:t>
      </w:r>
    </w:p>
    <w:p w14:paraId="3A4F49DC" w14:textId="327A74A3" w:rsidR="009E7F15" w:rsidRPr="009E7F15" w:rsidRDefault="4582FD31" w:rsidP="009E7F15">
      <w:pPr>
        <w:pStyle w:val="Heading2"/>
        <w:spacing w:before="208" w:line="268" w:lineRule="auto"/>
        <w:ind w:right="3775"/>
      </w:pPr>
      <w:bookmarkStart w:id="14" w:name="_Toc148305795"/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 w:rsidR="120E794C">
        <w:t xml:space="preserve"> </w:t>
      </w:r>
      <w:r>
        <w:t>Queries</w:t>
      </w:r>
      <w:bookmarkEnd w:id="14"/>
      <w:r>
        <w:t xml:space="preserve"> </w:t>
      </w:r>
    </w:p>
    <w:p w14:paraId="06434B01" w14:textId="201E3802" w:rsidR="4766C49F" w:rsidRDefault="4766C49F" w:rsidP="4766C49F"/>
    <w:p w14:paraId="21DD9D74" w14:textId="2BC18670" w:rsidR="009E7F15" w:rsidRPr="009E7F15" w:rsidRDefault="4582FD31" w:rsidP="009E7F15">
      <w:pPr>
        <w:pStyle w:val="Heading2"/>
        <w:spacing w:before="208" w:line="268" w:lineRule="auto"/>
        <w:ind w:right="3775"/>
        <w:rPr>
          <w:szCs w:val="30"/>
        </w:rPr>
      </w:pPr>
      <w:r w:rsidRPr="4766C49F">
        <w:rPr>
          <w:rFonts w:ascii="Times New Roman"/>
          <w:b w:val="0"/>
          <w:spacing w:val="40"/>
        </w:rPr>
        <w:t xml:space="preserve"> </w:t>
      </w:r>
      <w:bookmarkStart w:id="15" w:name="_Toc148305796"/>
      <w:r>
        <w:t>Sub-Queries</w:t>
      </w:r>
      <w:bookmarkEnd w:id="15"/>
    </w:p>
    <w:p w14:paraId="4DEE256F" w14:textId="5FC995B5" w:rsidR="009E7F15" w:rsidRDefault="009E7F15" w:rsidP="009E7F15">
      <w:pPr>
        <w:pStyle w:val="BodyText"/>
        <w:spacing w:before="162" w:line="312" w:lineRule="auto"/>
        <w:ind w:left="1271" w:hanging="267"/>
      </w:pPr>
      <w:r>
        <w:rPr>
          <w:noProof/>
          <w:position w:val="3"/>
        </w:rPr>
        <w:drawing>
          <wp:inline distT="0" distB="0" distL="0" distR="0" wp14:anchorId="0E1BC7EF" wp14:editId="6A948BF1">
            <wp:extent cx="47625" cy="47625"/>
            <wp:effectExtent l="0" t="0" r="9525" b="9525"/>
            <wp:docPr id="10563310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subqueries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scalar</w:t>
      </w:r>
      <w:r>
        <w:rPr>
          <w:spacing w:val="-5"/>
        </w:rPr>
        <w:t xml:space="preserve"> </w:t>
      </w:r>
      <w:r>
        <w:t>subquery,</w:t>
      </w:r>
      <w:r>
        <w:rPr>
          <w:spacing w:val="-5"/>
        </w:rPr>
        <w:t xml:space="preserve"> </w:t>
      </w:r>
      <w:r>
        <w:t>multirow</w:t>
      </w:r>
      <w:r>
        <w:rPr>
          <w:spacing w:val="-5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and correlated subqueries</w:t>
      </w:r>
    </w:p>
    <w:p w14:paraId="1C42FAA0" w14:textId="0239A700" w:rsidR="009E7F15" w:rsidRDefault="4582FD31" w:rsidP="009E7F15">
      <w:pPr>
        <w:pStyle w:val="Heading2"/>
        <w:spacing w:before="126" w:line="268" w:lineRule="auto"/>
        <w:ind w:right="5226"/>
      </w:pPr>
      <w:bookmarkStart w:id="16" w:name="_Toc148305797"/>
      <w:r>
        <w:t>CTE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WIT</w:t>
      </w:r>
      <w:r w:rsidR="3406D86F">
        <w:t xml:space="preserve">h </w:t>
      </w:r>
      <w:r w:rsidR="74F5C242">
        <w:t>clause, Recursive</w:t>
      </w:r>
      <w:r w:rsidR="26C5F437">
        <w:t xml:space="preserve"> CTE</w:t>
      </w:r>
      <w:bookmarkEnd w:id="16"/>
    </w:p>
    <w:p w14:paraId="59E99F4B" w14:textId="506437DC" w:rsidR="4766C49F" w:rsidRDefault="4766C49F" w:rsidP="4766C49F"/>
    <w:p w14:paraId="441EF94D" w14:textId="6A6E15B0" w:rsidR="009E7F15" w:rsidRDefault="4582FD31" w:rsidP="009E7F15">
      <w:pPr>
        <w:pStyle w:val="Heading2"/>
        <w:spacing w:before="126" w:line="268" w:lineRule="auto"/>
        <w:ind w:right="5226"/>
      </w:pPr>
      <w:bookmarkStart w:id="17" w:name="_Toc148305798"/>
      <w:r>
        <w:t>All type of Joins</w:t>
      </w:r>
      <w:bookmarkEnd w:id="17"/>
    </w:p>
    <w:p w14:paraId="734EE0FA" w14:textId="32CA40D2" w:rsidR="009E7F15" w:rsidRDefault="2CE45443" w:rsidP="009E7F15">
      <w:pPr>
        <w:pStyle w:val="BodyText"/>
        <w:spacing w:before="162"/>
      </w:pPr>
      <w:r>
        <w:rPr>
          <w:rFonts w:ascii="Times New Roman"/>
          <w:spacing w:val="40"/>
          <w:sz w:val="20"/>
          <w:szCs w:val="20"/>
        </w:rPr>
        <w:t xml:space="preserve">       </w:t>
      </w:r>
      <w:r w:rsidR="4582FD31">
        <w:rPr>
          <w:rFonts w:ascii="Times New Roman"/>
          <w:spacing w:val="40"/>
          <w:sz w:val="20"/>
          <w:szCs w:val="20"/>
        </w:rPr>
        <w:t xml:space="preserve"> </w:t>
      </w:r>
      <w:r w:rsidR="2CC999ED">
        <w:rPr>
          <w:rFonts w:ascii="Times New Roman"/>
          <w:spacing w:val="40"/>
          <w:sz w:val="20"/>
          <w:szCs w:val="20"/>
        </w:rPr>
        <w:t xml:space="preserve">       </w:t>
      </w:r>
      <w:r w:rsidR="4582FD31">
        <w:t>LEFT Join, RIGHT Join, FULL OUTER Join</w:t>
      </w:r>
      <w:r>
        <w:t>,</w:t>
      </w:r>
    </w:p>
    <w:p w14:paraId="3419C724" w14:textId="77FC93F2" w:rsidR="009E7F15" w:rsidRDefault="2CE45443" w:rsidP="009E7F15">
      <w:pPr>
        <w:pStyle w:val="BodyText"/>
      </w:pPr>
      <w:r>
        <w:t xml:space="preserve">            </w:t>
      </w:r>
      <w:r w:rsidR="4582FD31">
        <w:t>CROSS Join, SELF Join</w:t>
      </w:r>
    </w:p>
    <w:p w14:paraId="63A81646" w14:textId="41CDF932" w:rsidR="4766C49F" w:rsidRDefault="4766C49F" w:rsidP="4766C49F">
      <w:pPr>
        <w:pStyle w:val="BodyText"/>
      </w:pPr>
    </w:p>
    <w:p w14:paraId="5BF96E58" w14:textId="52D56C45" w:rsidR="009E7F15" w:rsidRDefault="4582FD31" w:rsidP="009E7F15">
      <w:pPr>
        <w:pStyle w:val="Heading2"/>
        <w:spacing w:before="207"/>
      </w:pPr>
      <w:bookmarkStart w:id="18" w:name="_Toc148305799"/>
      <w:r>
        <w:t>In-built functions</w:t>
      </w:r>
      <w:bookmarkEnd w:id="18"/>
    </w:p>
    <w:p w14:paraId="0B0AFDA3" w14:textId="125DAB48" w:rsidR="009E7F15" w:rsidRDefault="006350B2" w:rsidP="009E7F15">
      <w:pPr>
        <w:pStyle w:val="BodyText"/>
        <w:spacing w:before="207" w:line="427" w:lineRule="auto"/>
        <w:ind w:right="2550"/>
      </w:pPr>
      <w:r>
        <w:rPr>
          <w:noProof/>
          <w:position w:val="3"/>
        </w:rPr>
        <w:t xml:space="preserve">         </w:t>
      </w:r>
      <w:r w:rsidR="009E7F15">
        <w:rPr>
          <w:noProof/>
          <w:position w:val="3"/>
        </w:rPr>
        <w:drawing>
          <wp:inline distT="0" distB="0" distL="0" distR="0" wp14:anchorId="29A5174C" wp14:editId="51D15334">
            <wp:extent cx="47625" cy="47625"/>
            <wp:effectExtent l="0" t="0" r="9525" b="9525"/>
            <wp:docPr id="26595309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t>String</w:t>
      </w:r>
      <w:r w:rsidR="009E7F15">
        <w:rPr>
          <w:spacing w:val="-5"/>
        </w:rPr>
        <w:t xml:space="preserve"> </w:t>
      </w:r>
      <w:r w:rsidR="009E7F15">
        <w:t>functions</w:t>
      </w:r>
      <w:r w:rsidR="009E7F15">
        <w:rPr>
          <w:spacing w:val="-5"/>
        </w:rPr>
        <w:t xml:space="preserve"> </w:t>
      </w:r>
      <w:r w:rsidR="009E7F15">
        <w:t>like</w:t>
      </w:r>
      <w:r w:rsidR="009E7F15">
        <w:rPr>
          <w:spacing w:val="-5"/>
        </w:rPr>
        <w:t xml:space="preserve"> </w:t>
      </w:r>
      <w:r w:rsidR="009E7F15">
        <w:t>Substring,</w:t>
      </w:r>
      <w:r w:rsidR="009E7F15">
        <w:rPr>
          <w:spacing w:val="-5"/>
        </w:rPr>
        <w:t xml:space="preserve"> </w:t>
      </w:r>
      <w:r w:rsidR="009E7F15">
        <w:t>Position,</w:t>
      </w:r>
      <w:r w:rsidR="009E7F15">
        <w:rPr>
          <w:spacing w:val="-5"/>
        </w:rPr>
        <w:t xml:space="preserve"> </w:t>
      </w:r>
      <w:r w:rsidR="009E7F15">
        <w:t>Coalesce</w:t>
      </w:r>
      <w:r w:rsidR="009E7F15">
        <w:rPr>
          <w:spacing w:val="-5"/>
        </w:rPr>
        <w:t xml:space="preserve"> </w:t>
      </w:r>
    </w:p>
    <w:p w14:paraId="7A33F941" w14:textId="02E2FD51" w:rsidR="009E7F15" w:rsidRDefault="009E7F15" w:rsidP="009E7F15">
      <w:pPr>
        <w:pStyle w:val="BodyText"/>
        <w:spacing w:before="207" w:line="427" w:lineRule="auto"/>
        <w:ind w:right="2550"/>
      </w:pPr>
      <w:r>
        <w:t xml:space="preserve"> </w:t>
      </w:r>
      <w:r w:rsidR="006350B2">
        <w:rPr>
          <w:noProof/>
          <w:position w:val="3"/>
        </w:rPr>
        <w:t xml:space="preserve">        </w:t>
      </w:r>
      <w:r>
        <w:rPr>
          <w:noProof/>
          <w:position w:val="3"/>
        </w:rPr>
        <w:drawing>
          <wp:inline distT="0" distB="0" distL="0" distR="0" wp14:anchorId="3D7B814C" wp14:editId="613883E4">
            <wp:extent cx="47625" cy="47625"/>
            <wp:effectExtent l="0" t="0" r="9525" b="9525"/>
            <wp:docPr id="169987267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Date functions </w:t>
      </w:r>
    </w:p>
    <w:p w14:paraId="08CA3A93" w14:textId="583EF2CB" w:rsidR="009E7F15" w:rsidRDefault="006350B2" w:rsidP="009E7F15">
      <w:pPr>
        <w:pStyle w:val="BodyText"/>
        <w:spacing w:before="207" w:line="427" w:lineRule="auto"/>
        <w:ind w:right="2550"/>
      </w:pPr>
      <w:r>
        <w:t xml:space="preserve">         </w:t>
      </w:r>
      <w:r w:rsidR="009E7F15">
        <w:rPr>
          <w:noProof/>
        </w:rPr>
        <w:drawing>
          <wp:inline distT="0" distB="0" distL="0" distR="0" wp14:anchorId="461C0D69" wp14:editId="36F9AF2F">
            <wp:extent cx="47625" cy="47625"/>
            <wp:effectExtent l="0" t="0" r="9525" b="9525"/>
            <wp:docPr id="97714639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F15">
        <w:t xml:space="preserve"> Data type conversion convert, cast</w:t>
      </w:r>
    </w:p>
    <w:p w14:paraId="5135DCC3" w14:textId="47E535C1" w:rsidR="009E7F15" w:rsidRDefault="4582FD31" w:rsidP="009E7F15">
      <w:pPr>
        <w:pStyle w:val="Heading2"/>
        <w:spacing w:before="6"/>
      </w:pPr>
      <w:bookmarkStart w:id="19" w:name="_Toc148305800"/>
      <w:r>
        <w:t>Window functions</w:t>
      </w:r>
      <w:bookmarkEnd w:id="19"/>
    </w:p>
    <w:p w14:paraId="1A6309FF" w14:textId="5863661D" w:rsidR="009E7F15" w:rsidRDefault="009E7F15" w:rsidP="009E7F15">
      <w:pPr>
        <w:spacing w:before="206" w:line="427" w:lineRule="auto"/>
        <w:ind w:left="1004" w:right="2591"/>
        <w:rPr>
          <w:sz w:val="24"/>
          <w:szCs w:val="24"/>
        </w:rPr>
      </w:pPr>
      <w:r>
        <w:rPr>
          <w:noProof/>
          <w:position w:val="3"/>
        </w:rPr>
        <w:drawing>
          <wp:inline distT="0" distB="0" distL="0" distR="0" wp14:anchorId="285D3F31" wp14:editId="64A2E621">
            <wp:extent cx="47625" cy="47625"/>
            <wp:effectExtent l="0" t="0" r="9525" b="9525"/>
            <wp:docPr id="2845750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  <w:szCs w:val="20"/>
        </w:rPr>
        <w:t xml:space="preserve"> </w:t>
      </w:r>
      <w:r>
        <w:rPr>
          <w:sz w:val="24"/>
          <w:szCs w:val="24"/>
        </w:rPr>
        <w:t>RANK,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DENSE_RANK,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ROW_NUMBER, SUM, COUNT, AVERAGE, MAX, MIN</w:t>
      </w:r>
    </w:p>
    <w:p w14:paraId="6483375A" w14:textId="07CF2572" w:rsidR="009E7F15" w:rsidRDefault="4582FD31" w:rsidP="009E7F15">
      <w:pPr>
        <w:pStyle w:val="Heading2"/>
        <w:spacing w:before="6" w:line="427" w:lineRule="auto"/>
        <w:rPr>
          <w:szCs w:val="30"/>
        </w:rPr>
      </w:pPr>
      <w:bookmarkStart w:id="20" w:name="_Toc148305801"/>
      <w:r>
        <w:lastRenderedPageBreak/>
        <w:t>Analytical functions</w:t>
      </w:r>
      <w:bookmarkEnd w:id="20"/>
    </w:p>
    <w:p w14:paraId="0A60C3BF" w14:textId="32187F0D" w:rsidR="009E7F15" w:rsidRPr="009E7F15" w:rsidRDefault="009E7F15" w:rsidP="004230A9">
      <w:pPr>
        <w:pStyle w:val="ListParagraph"/>
        <w:spacing w:before="206" w:line="427" w:lineRule="auto"/>
        <w:ind w:right="2591"/>
        <w:jc w:val="left"/>
        <w:rPr>
          <w:sz w:val="24"/>
          <w:szCs w:val="24"/>
        </w:rPr>
      </w:pPr>
      <w:r w:rsidRPr="009E7F15">
        <w:rPr>
          <w:rFonts w:ascii="Times New Roman"/>
          <w:sz w:val="24"/>
          <w:szCs w:val="24"/>
        </w:rPr>
        <w:t>LEAD</w:t>
      </w:r>
      <w:r w:rsidRPr="009E7F15">
        <w:rPr>
          <w:rFonts w:ascii="Times New Roman"/>
          <w:sz w:val="20"/>
          <w:szCs w:val="20"/>
        </w:rPr>
        <w:t xml:space="preserve">, </w:t>
      </w:r>
      <w:r w:rsidRPr="009E7F15">
        <w:rPr>
          <w:sz w:val="24"/>
          <w:szCs w:val="24"/>
        </w:rPr>
        <w:t>LAG,PERCENT_Rank, FIRST_VALUE, LAST_VALUE, NTH_VALUE, NTILE.etc</w:t>
      </w:r>
    </w:p>
    <w:p w14:paraId="304B9B6D" w14:textId="7ED21D0C" w:rsidR="009E7F15" w:rsidRDefault="4582FD31" w:rsidP="001F2CB4">
      <w:pPr>
        <w:pStyle w:val="Heading2"/>
        <w:spacing w:before="6" w:line="427" w:lineRule="auto"/>
        <w:rPr>
          <w:noProof/>
        </w:rPr>
      </w:pPr>
      <w:bookmarkStart w:id="21" w:name="_Toc148305802"/>
      <w:r w:rsidRPr="4766C49F">
        <w:rPr>
          <w:noProof/>
        </w:rPr>
        <w:t>Views IN SQL</w:t>
      </w:r>
      <w:bookmarkEnd w:id="21"/>
    </w:p>
    <w:p w14:paraId="77F29E0F" w14:textId="77777777" w:rsidR="001F2CB4" w:rsidRDefault="001F2CB4" w:rsidP="001F2CB4"/>
    <w:p w14:paraId="5EBE058D" w14:textId="77777777" w:rsidR="001F2CB4" w:rsidRDefault="001F2CB4" w:rsidP="001F2CB4"/>
    <w:p w14:paraId="6D5AC7A4" w14:textId="77777777" w:rsidR="001F2CB4" w:rsidRDefault="001F2CB4" w:rsidP="001F2CB4"/>
    <w:p w14:paraId="635EECA6" w14:textId="77777777" w:rsidR="001F2CB4" w:rsidRDefault="001F2CB4" w:rsidP="001F2CB4"/>
    <w:p w14:paraId="421A391A" w14:textId="77777777" w:rsidR="001F2CB4" w:rsidRDefault="001F2CB4" w:rsidP="001F2CB4"/>
    <w:p w14:paraId="34AED7A7" w14:textId="77777777" w:rsidR="001F2CB4" w:rsidRDefault="001F2CB4" w:rsidP="001F2CB4"/>
    <w:p w14:paraId="6F3654A7" w14:textId="77777777" w:rsidR="001F2CB4" w:rsidRDefault="001F2CB4" w:rsidP="001F2CB4"/>
    <w:p w14:paraId="3557ECBA" w14:textId="77777777" w:rsidR="001F2CB4" w:rsidRDefault="001F2CB4" w:rsidP="001F2CB4"/>
    <w:p w14:paraId="6251BDF2" w14:textId="77777777" w:rsidR="001F2CB4" w:rsidRDefault="001F2CB4" w:rsidP="001F2CB4"/>
    <w:p w14:paraId="5738E6ED" w14:textId="77777777" w:rsidR="001F2CB4" w:rsidRDefault="001F2CB4" w:rsidP="001F2CB4"/>
    <w:p w14:paraId="43330F07" w14:textId="77777777" w:rsidR="001F2CB4" w:rsidRDefault="001F2CB4" w:rsidP="001F2CB4"/>
    <w:p w14:paraId="278C7E38" w14:textId="77777777" w:rsidR="001F2CB4" w:rsidRDefault="001F2CB4" w:rsidP="001F2CB4"/>
    <w:p w14:paraId="615FD03A" w14:textId="77777777" w:rsidR="001F2CB4" w:rsidRDefault="001F2CB4" w:rsidP="001F2CB4"/>
    <w:p w14:paraId="57546424" w14:textId="77777777" w:rsidR="001F2CB4" w:rsidRDefault="001F2CB4" w:rsidP="001F2CB4"/>
    <w:p w14:paraId="2348B9F5" w14:textId="77777777" w:rsidR="001F2CB4" w:rsidRDefault="001F2CB4" w:rsidP="001F2CB4"/>
    <w:p w14:paraId="3E577987" w14:textId="77777777" w:rsidR="001F2CB4" w:rsidRDefault="001F2CB4" w:rsidP="001F2CB4"/>
    <w:p w14:paraId="2C2B406A" w14:textId="77777777" w:rsidR="001F2CB4" w:rsidRDefault="001F2CB4" w:rsidP="001F2CB4"/>
    <w:p w14:paraId="12ADCAC5" w14:textId="77777777" w:rsidR="001F2CB4" w:rsidRDefault="001F2CB4" w:rsidP="001F2CB4"/>
    <w:p w14:paraId="6BD58DA6" w14:textId="77777777" w:rsidR="001F2CB4" w:rsidRDefault="001F2CB4" w:rsidP="001F2CB4"/>
    <w:p w14:paraId="1CB0EFF1" w14:textId="77777777" w:rsidR="001F2CB4" w:rsidRDefault="001F2CB4" w:rsidP="001F2CB4"/>
    <w:p w14:paraId="37A0BF01" w14:textId="77777777" w:rsidR="001F2CB4" w:rsidRDefault="001F2CB4" w:rsidP="001F2CB4"/>
    <w:p w14:paraId="34DBF809" w14:textId="77777777" w:rsidR="001F2CB4" w:rsidRDefault="001F2CB4" w:rsidP="001F2CB4"/>
    <w:p w14:paraId="7577726F" w14:textId="77777777" w:rsidR="001F2CB4" w:rsidRDefault="001F2CB4" w:rsidP="001F2CB4"/>
    <w:p w14:paraId="087F4955" w14:textId="77777777" w:rsidR="001F2CB4" w:rsidRDefault="001F2CB4" w:rsidP="001F2CB4"/>
    <w:p w14:paraId="2E8928FA" w14:textId="77777777" w:rsidR="004230A9" w:rsidRDefault="004230A9" w:rsidP="001F2CB4"/>
    <w:p w14:paraId="17B0E6A4" w14:textId="77777777" w:rsidR="004230A9" w:rsidRPr="001F2CB4" w:rsidRDefault="004230A9" w:rsidP="001F2CB4"/>
    <w:p w14:paraId="28726369" w14:textId="02AD8636" w:rsidR="009E7F15" w:rsidRPr="004230A9" w:rsidRDefault="001F2CB4" w:rsidP="004230A9">
      <w:pPr>
        <w:pStyle w:val="Heading1"/>
        <w:ind w:left="479"/>
        <w:rPr>
          <w:bCs/>
          <w:sz w:val="48"/>
          <w:szCs w:val="48"/>
        </w:rPr>
      </w:pPr>
      <w:bookmarkStart w:id="22" w:name="_Toc148305803"/>
      <w:r w:rsidRPr="001F2CB4">
        <w:rPr>
          <w:sz w:val="48"/>
          <w:szCs w:val="48"/>
        </w:rPr>
        <w:t>Advanced SQL</w:t>
      </w:r>
      <w:bookmarkEnd w:id="22"/>
      <w:r w:rsidR="009E7F15" w:rsidRPr="001F2CB4">
        <w:rPr>
          <w:sz w:val="48"/>
          <w:szCs w:val="48"/>
        </w:rPr>
        <w:t xml:space="preserve">          </w:t>
      </w:r>
    </w:p>
    <w:p w14:paraId="475C6A71" w14:textId="6EA858B8" w:rsidR="009E7F15" w:rsidRPr="00812E31" w:rsidRDefault="4582FD31" w:rsidP="4766C49F">
      <w:pPr>
        <w:pStyle w:val="ListParagraph"/>
        <w:numPr>
          <w:ilvl w:val="0"/>
          <w:numId w:val="16"/>
        </w:numPr>
        <w:spacing w:before="58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Recursive SQL Queries</w:t>
      </w:r>
    </w:p>
    <w:p w14:paraId="3F6C4CD7" w14:textId="44979496" w:rsidR="009E7F15" w:rsidRPr="00812E31" w:rsidRDefault="4582FD31" w:rsidP="4766C49F">
      <w:pPr>
        <w:pStyle w:val="ListParagraph"/>
        <w:numPr>
          <w:ilvl w:val="0"/>
          <w:numId w:val="16"/>
        </w:numPr>
        <w:spacing w:before="58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Index</w:t>
      </w:r>
    </w:p>
    <w:p w14:paraId="38CC9B23" w14:textId="062C1FFA" w:rsidR="009E7F15" w:rsidRPr="00812E31" w:rsidRDefault="4582FD31" w:rsidP="4766C49F">
      <w:pPr>
        <w:pStyle w:val="ListParagraph"/>
        <w:numPr>
          <w:ilvl w:val="0"/>
          <w:numId w:val="16"/>
        </w:numPr>
        <w:spacing w:before="45" w:line="268" w:lineRule="auto"/>
        <w:ind w:right="3775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PIVOT</w:t>
      </w:r>
      <w:r w:rsidRPr="4766C49F">
        <w:rPr>
          <w:spacing w:val="-11"/>
          <w:sz w:val="32"/>
          <w:szCs w:val="32"/>
        </w:rPr>
        <w:t xml:space="preserve"> </w:t>
      </w:r>
      <w:r w:rsidRPr="4766C49F">
        <w:rPr>
          <w:sz w:val="32"/>
          <w:szCs w:val="32"/>
        </w:rPr>
        <w:t>table</w:t>
      </w:r>
      <w:r w:rsidRPr="4766C49F">
        <w:rPr>
          <w:spacing w:val="-11"/>
          <w:sz w:val="32"/>
          <w:szCs w:val="32"/>
        </w:rPr>
        <w:t xml:space="preserve"> </w:t>
      </w:r>
    </w:p>
    <w:p w14:paraId="1C686F0D" w14:textId="3D916D87" w:rsidR="009E7F15" w:rsidRPr="00812E31" w:rsidRDefault="4582FD31" w:rsidP="4766C49F">
      <w:pPr>
        <w:pStyle w:val="ListParagraph"/>
        <w:numPr>
          <w:ilvl w:val="0"/>
          <w:numId w:val="16"/>
        </w:numPr>
        <w:spacing w:before="45" w:line="268" w:lineRule="auto"/>
        <w:ind w:right="3775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Materialized Views</w:t>
      </w:r>
    </w:p>
    <w:p w14:paraId="6D78F753" w14:textId="59D35B41" w:rsidR="009E7F15" w:rsidRPr="00812E31" w:rsidRDefault="4582FD31" w:rsidP="4766C49F">
      <w:pPr>
        <w:pStyle w:val="ListParagraph"/>
        <w:numPr>
          <w:ilvl w:val="0"/>
          <w:numId w:val="16"/>
        </w:numPr>
        <w:spacing w:before="1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Stored Procedure</w:t>
      </w:r>
    </w:p>
    <w:p w14:paraId="54B50E6E" w14:textId="7C99439F" w:rsidR="009E7F15" w:rsidRPr="00812E31" w:rsidRDefault="4582FD31" w:rsidP="4766C49F">
      <w:pPr>
        <w:pStyle w:val="ListParagraph"/>
        <w:numPr>
          <w:ilvl w:val="0"/>
          <w:numId w:val="16"/>
        </w:numPr>
        <w:spacing w:before="45"/>
        <w:jc w:val="left"/>
        <w:rPr>
          <w:sz w:val="32"/>
          <w:szCs w:val="32"/>
        </w:rPr>
      </w:pPr>
      <w:r w:rsidRPr="4766C49F">
        <w:rPr>
          <w:sz w:val="32"/>
          <w:szCs w:val="32"/>
        </w:rPr>
        <w:t>User Defined Functions</w:t>
      </w:r>
    </w:p>
    <w:p w14:paraId="40F785BA" w14:textId="77777777" w:rsidR="009E7F15" w:rsidRDefault="009E7F15" w:rsidP="009E7F15">
      <w:pPr>
        <w:spacing w:before="45"/>
        <w:ind w:left="479"/>
        <w:rPr>
          <w:b/>
          <w:bCs/>
          <w:sz w:val="30"/>
          <w:szCs w:val="30"/>
        </w:rPr>
      </w:pPr>
    </w:p>
    <w:p w14:paraId="72D1FC65" w14:textId="77777777" w:rsidR="009E7F15" w:rsidRDefault="009E7F15" w:rsidP="009E7F15">
      <w:pPr>
        <w:spacing w:before="45"/>
        <w:ind w:left="479"/>
        <w:rPr>
          <w:b/>
          <w:bCs/>
          <w:sz w:val="30"/>
          <w:szCs w:val="30"/>
        </w:rPr>
      </w:pPr>
    </w:p>
    <w:p w14:paraId="4D7A4FE5" w14:textId="698AFDC7" w:rsidR="004230A9" w:rsidRPr="004230A9" w:rsidRDefault="26C5F437" w:rsidP="4766C49F">
      <w:pPr>
        <w:pStyle w:val="Heading1"/>
        <w:ind w:left="479"/>
        <w:rPr>
          <w:sz w:val="48"/>
          <w:szCs w:val="48"/>
        </w:rPr>
      </w:pPr>
      <w:bookmarkStart w:id="23" w:name="_Toc148305804"/>
      <w:r w:rsidRPr="4766C49F">
        <w:rPr>
          <w:sz w:val="48"/>
          <w:szCs w:val="48"/>
        </w:rPr>
        <w:t xml:space="preserve">Basics </w:t>
      </w:r>
      <w:r w:rsidR="37F7AE29" w:rsidRPr="4766C49F">
        <w:rPr>
          <w:sz w:val="48"/>
          <w:szCs w:val="48"/>
        </w:rPr>
        <w:t>Topics</w:t>
      </w:r>
      <w:bookmarkEnd w:id="23"/>
      <w:r w:rsidR="37F7AE29" w:rsidRPr="4766C49F">
        <w:rPr>
          <w:sz w:val="48"/>
          <w:szCs w:val="48"/>
        </w:rPr>
        <w:t xml:space="preserve"> </w:t>
      </w:r>
      <w:r w:rsidRPr="4766C49F">
        <w:rPr>
          <w:sz w:val="48"/>
          <w:szCs w:val="48"/>
        </w:rPr>
        <w:t xml:space="preserve">       </w:t>
      </w:r>
    </w:p>
    <w:p w14:paraId="5255E4D6" w14:textId="77777777" w:rsidR="009E7F15" w:rsidRDefault="009E7F15" w:rsidP="4766C49F">
      <w:pPr>
        <w:spacing w:before="45"/>
        <w:ind w:left="-372"/>
        <w:rPr>
          <w:sz w:val="30"/>
          <w:szCs w:val="30"/>
        </w:rPr>
      </w:pPr>
    </w:p>
    <w:p w14:paraId="4438C1AE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import/export data from one server to another server?</w:t>
      </w:r>
    </w:p>
    <w:p w14:paraId="506B052E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import Query result into a file?</w:t>
      </w:r>
    </w:p>
    <w:p w14:paraId="34B28ECD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import file data into table?</w:t>
      </w:r>
    </w:p>
    <w:p w14:paraId="411D2730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see blockers from Activity Monitor?</w:t>
      </w:r>
    </w:p>
    <w:p w14:paraId="167538AD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check Job History from Sql Server agent?</w:t>
      </w:r>
    </w:p>
    <w:p w14:paraId="2A0C0F54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create a job and its schedule?</w:t>
      </w:r>
    </w:p>
    <w:p w14:paraId="2BB4D21F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What is Sql Server agent?</w:t>
      </w:r>
    </w:p>
    <w:p w14:paraId="52EDC979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How to create a new object using if exist, if not exist?</w:t>
      </w:r>
    </w:p>
    <w:p w14:paraId="07571B79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What is NoLock ?</w:t>
      </w:r>
    </w:p>
    <w:p w14:paraId="33C5B5BE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What are local and global temp tables?</w:t>
      </w:r>
    </w:p>
    <w:p w14:paraId="42DA0A1F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Difference b/w select * into and insert into?</w:t>
      </w:r>
    </w:p>
    <w:p w14:paraId="41C327C5" w14:textId="77777777" w:rsidR="009E7F15" w:rsidRDefault="4582FD31" w:rsidP="4766C49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5" w:after="0" w:line="240" w:lineRule="auto"/>
        <w:jc w:val="left"/>
        <w:rPr>
          <w:sz w:val="30"/>
          <w:szCs w:val="30"/>
        </w:rPr>
      </w:pPr>
      <w:r w:rsidRPr="4766C49F">
        <w:rPr>
          <w:sz w:val="30"/>
          <w:szCs w:val="30"/>
        </w:rPr>
        <w:t>Explore SSMS UI on getting scripts from UI?</w:t>
      </w:r>
    </w:p>
    <w:p w14:paraId="76D9889B" w14:textId="77777777" w:rsidR="009E7F15" w:rsidRDefault="009E7F15" w:rsidP="009E7F15">
      <w:pPr>
        <w:pStyle w:val="ListParagraph"/>
        <w:tabs>
          <w:tab w:val="left" w:pos="911"/>
        </w:tabs>
        <w:spacing w:before="219" w:line="312" w:lineRule="auto"/>
        <w:ind w:left="911" w:right="214"/>
        <w:rPr>
          <w:sz w:val="24"/>
        </w:rPr>
      </w:pPr>
    </w:p>
    <w:p w14:paraId="06CF5EF6" w14:textId="125A8C8F" w:rsidR="00F9443B" w:rsidRPr="00F257D5" w:rsidRDefault="00F9443B" w:rsidP="00F257D5">
      <w:pPr>
        <w:pStyle w:val="Heading2"/>
        <w:numPr>
          <w:ilvl w:val="0"/>
          <w:numId w:val="0"/>
        </w:numPr>
        <w:ind w:left="851" w:hanging="851"/>
        <w:rPr>
          <w:rFonts w:ascii="Calibri" w:hAnsi="Calibri" w:cs="Calibri"/>
        </w:rPr>
      </w:pPr>
    </w:p>
    <w:p w14:paraId="79F60B84" w14:textId="12E1AC76" w:rsidR="00016799" w:rsidRPr="00CD5710" w:rsidRDefault="000B39A9" w:rsidP="00F702BF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71717"/>
          <w:sz w:val="24"/>
          <w:szCs w:val="24"/>
        </w:rPr>
        <w:br/>
      </w:r>
      <w:r w:rsidR="00E62432">
        <w:rPr>
          <w:rFonts w:ascii="Calibri" w:hAnsi="Calibri" w:cs="Calibri"/>
          <w:sz w:val="24"/>
          <w:szCs w:val="24"/>
        </w:rPr>
        <w:t>=================================</w:t>
      </w:r>
      <w:r w:rsidR="00E62432" w:rsidRPr="00E62432">
        <w:rPr>
          <w:rFonts w:ascii="Calibri" w:hAnsi="Calibri" w:cs="Calibri"/>
          <w:b/>
          <w:bCs/>
          <w:sz w:val="24"/>
          <w:szCs w:val="24"/>
        </w:rPr>
        <w:t>Complete</w:t>
      </w:r>
      <w:r w:rsidR="00E62432">
        <w:rPr>
          <w:rFonts w:ascii="Calibri" w:hAnsi="Calibri" w:cs="Calibri"/>
          <w:sz w:val="24"/>
          <w:szCs w:val="24"/>
        </w:rPr>
        <w:t>======================================</w:t>
      </w:r>
    </w:p>
    <w:sectPr w:rsidR="00016799" w:rsidRPr="00CD5710" w:rsidSect="00F764FC">
      <w:headerReference w:type="default" r:id="rId20"/>
      <w:footerReference w:type="default" r:id="rId21"/>
      <w:pgSz w:w="11906" w:h="16838" w:code="9"/>
      <w:pgMar w:top="263" w:right="1191" w:bottom="1134" w:left="1191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D05D" w14:textId="77777777" w:rsidR="00FD5039" w:rsidRDefault="00FD5039" w:rsidP="006A2CC1">
      <w:pPr>
        <w:spacing w:after="0" w:line="240" w:lineRule="auto"/>
      </w:pPr>
      <w:r>
        <w:separator/>
      </w:r>
    </w:p>
  </w:endnote>
  <w:endnote w:type="continuationSeparator" w:id="0">
    <w:p w14:paraId="530D6BB8" w14:textId="77777777" w:rsidR="00FD5039" w:rsidRDefault="00FD5039" w:rsidP="006A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2D54" w14:textId="7765E7F5" w:rsidR="009B04BD" w:rsidRPr="00EA582E" w:rsidRDefault="008A03A0" w:rsidP="00EA582E">
    <w:pPr>
      <w:tabs>
        <w:tab w:val="left" w:pos="7780"/>
      </w:tabs>
    </w:pPr>
    <w:r w:rsidRPr="00F764FC">
      <w:rPr>
        <w:noProof/>
      </w:rPr>
      <w:drawing>
        <wp:anchor distT="0" distB="0" distL="114300" distR="114300" simplePos="0" relativeHeight="251680768" behindDoc="1" locked="0" layoutInCell="1" allowOverlap="1" wp14:anchorId="689AA4E8" wp14:editId="6325F8B3">
          <wp:simplePos x="0" y="0"/>
          <wp:positionH relativeFrom="margin">
            <wp:posOffset>-783590</wp:posOffset>
          </wp:positionH>
          <wp:positionV relativeFrom="margin">
            <wp:posOffset>9535160</wp:posOffset>
          </wp:positionV>
          <wp:extent cx="7638741" cy="142504"/>
          <wp:effectExtent l="0" t="0" r="0" b="0"/>
          <wp:wrapNone/>
          <wp:docPr id="24" name="Google Shape;42;p7">
            <a:extLst xmlns:a="http://schemas.openxmlformats.org/drawingml/2006/main">
              <a:ext uri="{FF2B5EF4-FFF2-40B4-BE49-F238E27FC236}">
                <a16:creationId xmlns:a16="http://schemas.microsoft.com/office/drawing/2014/main" id="{C7EACEC1-D81B-42F5-B088-B20F603C10B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oogle Shape;42;p7">
                    <a:extLst>
                      <a:ext uri="{FF2B5EF4-FFF2-40B4-BE49-F238E27FC236}">
                        <a16:creationId xmlns:a16="http://schemas.microsoft.com/office/drawing/2014/main" id="{C7EACEC1-D81B-42F5-B088-B20F603C10B8}"/>
                      </a:ext>
                    </a:extLst>
                  </pic:cNvPr>
                  <pic:cNvPicPr preferRelativeResize="0"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638741" cy="142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390161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1A302" w14:textId="736AF714" w:rsidR="00BB64FE" w:rsidRPr="00BB64FE" w:rsidRDefault="00AD4F95" w:rsidP="00C918F0">
        <w:pPr>
          <w:pStyle w:val="Footer"/>
          <w:rPr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1" locked="0" layoutInCell="1" allowOverlap="1" wp14:anchorId="5BFDA689" wp14:editId="3931823B">
                  <wp:simplePos x="0" y="0"/>
                  <wp:positionH relativeFrom="margin">
                    <wp:align>center</wp:align>
                  </wp:positionH>
                  <wp:positionV relativeFrom="page">
                    <wp:posOffset>10276205</wp:posOffset>
                  </wp:positionV>
                  <wp:extent cx="4401384" cy="286603"/>
                  <wp:effectExtent l="0" t="0" r="18415" b="18415"/>
                  <wp:wrapNone/>
                  <wp:docPr id="19" name="Text Box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01384" cy="28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02451" w14:textId="20C8D9C5" w:rsidR="0034665D" w:rsidRPr="00C918F0" w:rsidRDefault="00363A0C" w:rsidP="00C918F0">
                              <w:pPr>
                                <w:spacing w:before="168"/>
                                <w:ind w:left="20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16="http://schemas.microsoft.com/office/drawing/2014/main" xmlns:pic="http://schemas.openxmlformats.org/drawingml/2006/picture">
              <w:pict>
                <v:shapetype id="_x0000_t202" coordsize="21600,21600" o:spt="202" path="m,l,21600r21600,l21600,xe" w14:anchorId="5BFDA689">
                  <v:stroke joinstyle="miter"/>
                  <v:path gradientshapeok="t" o:connecttype="rect"/>
                </v:shapetype>
                <v:shape id="Text Box 19" style="position:absolute;margin-left:0;margin-top:809.15pt;width:346.55pt;height:22.55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">
                  <v:textbox inset="0,0,0,0">
                    <w:txbxContent>
                      <w:p w:rsidRPr="00C918F0" w:rsidR="0034665D" w:rsidP="00C918F0" w:rsidRDefault="00363A0C" w14:paraId="3D502451" w14:textId="20C8D9C5">
                        <w:pPr>
                          <w:spacing w:before="168"/>
                          <w:ind w:left="20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Title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  <w:r w:rsidR="00B9031D" w:rsidRPr="00BB64FE"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67F0EA57" wp14:editId="362AC840">
                  <wp:simplePos x="0" y="0"/>
                  <wp:positionH relativeFrom="margin">
                    <wp:posOffset>337820</wp:posOffset>
                  </wp:positionH>
                  <wp:positionV relativeFrom="paragraph">
                    <wp:posOffset>-57785</wp:posOffset>
                  </wp:positionV>
                  <wp:extent cx="5399405" cy="0"/>
                  <wp:effectExtent l="0" t="0" r="0" b="0"/>
                  <wp:wrapNone/>
                  <wp:docPr id="71" name="Straight Connector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99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16="http://schemas.microsoft.com/office/drawing/2014/main" xmlns:pic="http://schemas.openxmlformats.org/drawingml/2006/picture">
              <w:pict>
                <v:line id="Straight Connector 7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4cee2 [3206]" strokeweight=".5pt" from="26.6pt,-4.55pt" to="451.75pt,-4.55pt" w14:anchorId="29E786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">
                  <w10:wrap anchorx="margin"/>
                </v:line>
              </w:pict>
            </mc:Fallback>
          </mc:AlternateContent>
        </w:r>
        <w:r w:rsidR="00BB64FE" w:rsidRPr="00BB64FE">
          <w:rPr>
            <w:noProof/>
            <w:sz w:val="18"/>
            <w:szCs w:val="18"/>
          </w:rPr>
          <w:drawing>
            <wp:anchor distT="0" distB="0" distL="114300" distR="114300" simplePos="0" relativeHeight="251676672" behindDoc="1" locked="0" layoutInCell="1" allowOverlap="1" wp14:anchorId="3514E92A" wp14:editId="6344482C">
              <wp:simplePos x="0" y="0"/>
              <wp:positionH relativeFrom="column">
                <wp:posOffset>-518160</wp:posOffset>
              </wp:positionH>
              <wp:positionV relativeFrom="paragraph">
                <wp:posOffset>-387668</wp:posOffset>
              </wp:positionV>
              <wp:extent cx="763270" cy="659765"/>
              <wp:effectExtent l="0" t="0" r="0" b="6985"/>
              <wp:wrapNone/>
              <wp:docPr id="70" name="Picture 70" descr="Logo, company name&#10;&#10;Description automatically generated">
                <a:extLst xmlns:a="http://schemas.openxmlformats.org/drawingml/2006/main">
                  <a:ext uri="{FF2B5EF4-FFF2-40B4-BE49-F238E27FC236}">
                    <a16:creationId xmlns:a16="http://schemas.microsoft.com/office/drawing/2014/main" id="{572695CA-2EAB-4A77-8F51-9E670B35335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9" descr="Logo, company name&#10;&#10;Description automatically generated">
                        <a:extLst>
                          <a:ext uri="{FF2B5EF4-FFF2-40B4-BE49-F238E27FC236}">
                            <a16:creationId xmlns:a16="http://schemas.microsoft.com/office/drawing/2014/main" id="{572695CA-2EAB-4A77-8F51-9E670B35335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 cstate="screen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/>
                    </pic:blipFill>
                    <pic:spPr>
                      <a:xfrm>
                        <a:off x="0" y="0"/>
                        <a:ext cx="763270" cy="659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D9A4508" w14:textId="1C972DA2" w:rsidR="00F764FC" w:rsidRPr="00BB64FE" w:rsidRDefault="00F764FC" w:rsidP="003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1360" w14:textId="77777777" w:rsidR="00FD5039" w:rsidRDefault="00FD5039" w:rsidP="006A2CC1">
      <w:pPr>
        <w:spacing w:after="0" w:line="240" w:lineRule="auto"/>
      </w:pPr>
      <w:r>
        <w:separator/>
      </w:r>
    </w:p>
  </w:footnote>
  <w:footnote w:type="continuationSeparator" w:id="0">
    <w:p w14:paraId="34BEF009" w14:textId="77777777" w:rsidR="00FD5039" w:rsidRDefault="00FD5039" w:rsidP="006A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2D52" w14:textId="52699E3D" w:rsidR="00AC58C8" w:rsidRDefault="00457D36" w:rsidP="000273F8">
    <w:pPr>
      <w:tabs>
        <w:tab w:val="left" w:pos="649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4F2D57" wp14:editId="475F5984">
              <wp:simplePos x="0" y="0"/>
              <wp:positionH relativeFrom="column">
                <wp:posOffset>-470535</wp:posOffset>
              </wp:positionH>
              <wp:positionV relativeFrom="paragraph">
                <wp:posOffset>-131445</wp:posOffset>
              </wp:positionV>
              <wp:extent cx="2124075" cy="156210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4075" cy="156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F2D66" w14:textId="2A7003AE" w:rsidR="00AC58C8" w:rsidRDefault="00F764FC" w:rsidP="00AC58C8">
                          <w:r w:rsidRPr="00F764FC">
                            <w:rPr>
                              <w:noProof/>
                            </w:rPr>
                            <w:drawing>
                              <wp:inline distT="0" distB="0" distL="0" distR="0" wp14:anchorId="2649F8E3" wp14:editId="674FBCEB">
                                <wp:extent cx="1514475" cy="1308835"/>
                                <wp:effectExtent l="0" t="0" r="0" b="5715"/>
                                <wp:docPr id="25" name="Picture 25" descr="Logo, company name&#10;&#10;Description automatically generated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572695CA-2EAB-4A77-8F51-9E670B353356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" descr="Logo, company name&#10;&#10;Description automatically generated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572695CA-2EAB-4A77-8F51-9E670B353356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screen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560233" cy="13483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6C4F2D57">
              <v:stroke joinstyle="miter"/>
              <v:path gradientshapeok="t" o:connecttype="rect"/>
            </v:shapetype>
            <v:shape id="Text Box 11" style="position:absolute;margin-left:-37.05pt;margin-top:-10.35pt;width:167.25pt;height:1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">
              <v:textbox>
                <w:txbxContent>
                  <w:p w:rsidR="00AC58C8" w:rsidP="00AC58C8" w:rsidRDefault="00F764FC" w14:paraId="6C4F2D66" w14:textId="2A7003AE">
                    <w:r w:rsidRPr="00F764FC">
                      <w:rPr>
                        <w:noProof/>
                      </w:rPr>
                      <w:drawing>
                        <wp:inline distT="0" distB="0" distL="0" distR="0" wp14:anchorId="2649F8E3" wp14:editId="674FBCEB">
                          <wp:extent cx="1514475" cy="1308835"/>
                          <wp:effectExtent l="0" t="0" r="0" b="5715"/>
                          <wp:docPr id="25" name="Picture 25" descr="Logo, company name&#10;&#10;Description automatically generated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572695CA-2EAB-4A77-8F51-9E670B353356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9" descr="Logo, company name&#10;&#10;Description automatically generated">
                                    <a:extLst>
                                      <a:ext uri="{FF2B5EF4-FFF2-40B4-BE49-F238E27FC236}">
                                        <a16:creationId xmlns:a16="http://schemas.microsoft.com/office/drawing/2014/main" id="{572695CA-2EAB-4A77-8F51-9E670B353356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screen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560233" cy="13483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C4F2D53" w14:textId="459F125B" w:rsidR="00AC58C8" w:rsidRPr="00F54A7A" w:rsidRDefault="00AC58C8" w:rsidP="00AC58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374" w14:textId="780DFA91" w:rsidR="00F764FC" w:rsidRPr="00F54A7A" w:rsidRDefault="00F764FC" w:rsidP="00B9031D">
    <w:pPr>
      <w:tabs>
        <w:tab w:val="left" w:pos="6497"/>
      </w:tabs>
    </w:pPr>
    <w:r w:rsidRPr="00F764FC">
      <w:rPr>
        <w:noProof/>
      </w:rPr>
      <w:drawing>
        <wp:anchor distT="0" distB="0" distL="114300" distR="114300" simplePos="0" relativeHeight="251674624" behindDoc="1" locked="0" layoutInCell="1" allowOverlap="1" wp14:anchorId="75D7D63D" wp14:editId="3FA43298">
          <wp:simplePos x="0" y="0"/>
          <wp:positionH relativeFrom="column">
            <wp:posOffset>-780037</wp:posOffset>
          </wp:positionH>
          <wp:positionV relativeFrom="paragraph">
            <wp:posOffset>-360045</wp:posOffset>
          </wp:positionV>
          <wp:extent cx="7638741" cy="142504"/>
          <wp:effectExtent l="0" t="0" r="0" b="0"/>
          <wp:wrapNone/>
          <wp:docPr id="69" name="Google Shape;42;p7">
            <a:extLst xmlns:a="http://schemas.openxmlformats.org/drawingml/2006/main">
              <a:ext uri="{FF2B5EF4-FFF2-40B4-BE49-F238E27FC236}">
                <a16:creationId xmlns:a16="http://schemas.microsoft.com/office/drawing/2014/main" id="{C7EACEC1-D81B-42F5-B088-B20F603C10B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oogle Shape;42;p7">
                    <a:extLst>
                      <a:ext uri="{FF2B5EF4-FFF2-40B4-BE49-F238E27FC236}">
                        <a16:creationId xmlns:a16="http://schemas.microsoft.com/office/drawing/2014/main" id="{C7EACEC1-D81B-42F5-B088-B20F603C10B8}"/>
                      </a:ext>
                    </a:extLst>
                  </pic:cNvPr>
                  <pic:cNvPicPr preferRelativeResize="0"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861609" cy="146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9.5pt;height:17.2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6" type="#_x0000_t75" style="width:7.5pt;height:7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27" type="#_x0000_t75" style="width:7.5pt;height:7.5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020232A7"/>
    <w:multiLevelType w:val="hybridMultilevel"/>
    <w:tmpl w:val="C5F4A52A"/>
    <w:lvl w:ilvl="0" w:tplc="7430C5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2D93"/>
    <w:multiLevelType w:val="hybridMultilevel"/>
    <w:tmpl w:val="12B4FBC4"/>
    <w:lvl w:ilvl="0" w:tplc="302210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E7F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961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7288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B8E4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129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DE9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84C4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322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3C7ABF"/>
    <w:multiLevelType w:val="hybridMultilevel"/>
    <w:tmpl w:val="6DD6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22E7"/>
    <w:multiLevelType w:val="hybridMultilevel"/>
    <w:tmpl w:val="4058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4B89"/>
    <w:multiLevelType w:val="hybridMultilevel"/>
    <w:tmpl w:val="3DAC5128"/>
    <w:lvl w:ilvl="0" w:tplc="F976D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F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624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E5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9CB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E2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8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B6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71BCE"/>
    <w:multiLevelType w:val="hybridMultilevel"/>
    <w:tmpl w:val="96AE0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A7BDE"/>
    <w:multiLevelType w:val="hybridMultilevel"/>
    <w:tmpl w:val="8F08A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75A7"/>
    <w:multiLevelType w:val="hybridMultilevel"/>
    <w:tmpl w:val="9A38F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34F8"/>
    <w:multiLevelType w:val="multilevel"/>
    <w:tmpl w:val="102E162C"/>
    <w:lvl w:ilvl="0">
      <w:start w:val="1"/>
      <w:numFmt w:val="bullet"/>
      <w:pStyle w:val="Bullet"/>
      <w:lvlText w:val=""/>
      <w:lvlJc w:val="left"/>
      <w:pPr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Subbullet"/>
      <w:lvlText w:val="o"/>
      <w:lvlJc w:val="left"/>
      <w:pPr>
        <w:ind w:left="1644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77E4F"/>
    <w:multiLevelType w:val="hybridMultilevel"/>
    <w:tmpl w:val="CCF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D3678"/>
    <w:multiLevelType w:val="hybridMultilevel"/>
    <w:tmpl w:val="B1CC6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C5FE7"/>
    <w:multiLevelType w:val="multilevel"/>
    <w:tmpl w:val="50B6ACB4"/>
    <w:lvl w:ilvl="0">
      <w:start w:val="1"/>
      <w:numFmt w:val="none"/>
      <w:pStyle w:val="contenttitl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5007A38"/>
    <w:multiLevelType w:val="hybridMultilevel"/>
    <w:tmpl w:val="A8E01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94A6B"/>
    <w:multiLevelType w:val="hybridMultilevel"/>
    <w:tmpl w:val="53D690D8"/>
    <w:lvl w:ilvl="0" w:tplc="4862576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C4AB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A4E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AE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39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CCE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62E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4C1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6A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0AB255B"/>
    <w:multiLevelType w:val="hybridMultilevel"/>
    <w:tmpl w:val="921E2826"/>
    <w:lvl w:ilvl="0" w:tplc="30221074">
      <w:start w:val="1"/>
      <w:numFmt w:val="bullet"/>
      <w:lvlText w:val=""/>
      <w:lvlPicBulletId w:val="1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77CC2E2D"/>
    <w:multiLevelType w:val="multilevel"/>
    <w:tmpl w:val="A5F05C1A"/>
    <w:name w:val="HEADINS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21"/>
        </w:tabs>
        <w:ind w:left="2021" w:hanging="851"/>
      </w:pPr>
      <w:rPr>
        <w:rFonts w:hint="default"/>
      </w:rPr>
    </w:lvl>
    <w:lvl w:ilvl="2">
      <w:start w:val="1"/>
      <w:numFmt w:val="decimal"/>
      <w:pStyle w:val="Heading3"/>
      <w:lvlText w:val="%1.%3"/>
      <w:lvlJc w:val="left"/>
      <w:pPr>
        <w:tabs>
          <w:tab w:val="num" w:pos="1701"/>
        </w:tabs>
        <w:ind w:left="851" w:hanging="851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552"/>
        </w:tabs>
        <w:ind w:left="164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16228275">
    <w:abstractNumId w:val="8"/>
  </w:num>
  <w:num w:numId="2" w16cid:durableId="1752848069">
    <w:abstractNumId w:val="11"/>
  </w:num>
  <w:num w:numId="3" w16cid:durableId="452018682">
    <w:abstractNumId w:val="15"/>
  </w:num>
  <w:num w:numId="4" w16cid:durableId="393356954">
    <w:abstractNumId w:val="2"/>
  </w:num>
  <w:num w:numId="5" w16cid:durableId="1878933195">
    <w:abstractNumId w:val="3"/>
  </w:num>
  <w:num w:numId="6" w16cid:durableId="2009287119">
    <w:abstractNumId w:val="0"/>
  </w:num>
  <w:num w:numId="7" w16cid:durableId="1689715374">
    <w:abstractNumId w:val="6"/>
  </w:num>
  <w:num w:numId="8" w16cid:durableId="43909950">
    <w:abstractNumId w:val="7"/>
  </w:num>
  <w:num w:numId="9" w16cid:durableId="1139345070">
    <w:abstractNumId w:val="10"/>
  </w:num>
  <w:num w:numId="10" w16cid:durableId="2097356943">
    <w:abstractNumId w:val="5"/>
  </w:num>
  <w:num w:numId="11" w16cid:durableId="1415928810">
    <w:abstractNumId w:val="12"/>
  </w:num>
  <w:num w:numId="12" w16cid:durableId="1626961110">
    <w:abstractNumId w:val="4"/>
  </w:num>
  <w:num w:numId="13" w16cid:durableId="1795100410">
    <w:abstractNumId w:val="1"/>
  </w:num>
  <w:num w:numId="14" w16cid:durableId="2064257147">
    <w:abstractNumId w:val="14"/>
  </w:num>
  <w:num w:numId="15" w16cid:durableId="1455907787">
    <w:abstractNumId w:val="13"/>
  </w:num>
  <w:num w:numId="16" w16cid:durableId="97741426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TA2MzQ3NrawNDJW0lEKTi0uzszPAykwrAUAqMMrYywAAAA="/>
  </w:docVars>
  <w:rsids>
    <w:rsidRoot w:val="00E63A96"/>
    <w:rsid w:val="00000771"/>
    <w:rsid w:val="0000378C"/>
    <w:rsid w:val="000037D2"/>
    <w:rsid w:val="00007FD6"/>
    <w:rsid w:val="000143A1"/>
    <w:rsid w:val="00016799"/>
    <w:rsid w:val="00017304"/>
    <w:rsid w:val="00020563"/>
    <w:rsid w:val="0002438F"/>
    <w:rsid w:val="000273F8"/>
    <w:rsid w:val="000320F5"/>
    <w:rsid w:val="0003258A"/>
    <w:rsid w:val="00035E35"/>
    <w:rsid w:val="00037849"/>
    <w:rsid w:val="00043B80"/>
    <w:rsid w:val="0004639C"/>
    <w:rsid w:val="00051165"/>
    <w:rsid w:val="00055309"/>
    <w:rsid w:val="00064D36"/>
    <w:rsid w:val="0007114A"/>
    <w:rsid w:val="000715FC"/>
    <w:rsid w:val="0007274A"/>
    <w:rsid w:val="00077AC4"/>
    <w:rsid w:val="00081D44"/>
    <w:rsid w:val="000829A7"/>
    <w:rsid w:val="00087AA0"/>
    <w:rsid w:val="00091205"/>
    <w:rsid w:val="000926C2"/>
    <w:rsid w:val="000932A1"/>
    <w:rsid w:val="00094CF3"/>
    <w:rsid w:val="00095260"/>
    <w:rsid w:val="000A31F4"/>
    <w:rsid w:val="000A6841"/>
    <w:rsid w:val="000B0662"/>
    <w:rsid w:val="000B202C"/>
    <w:rsid w:val="000B39A9"/>
    <w:rsid w:val="000B453D"/>
    <w:rsid w:val="000B45C2"/>
    <w:rsid w:val="000B58E5"/>
    <w:rsid w:val="000B6119"/>
    <w:rsid w:val="000D3ADF"/>
    <w:rsid w:val="000D4972"/>
    <w:rsid w:val="000D7625"/>
    <w:rsid w:val="000E1AE6"/>
    <w:rsid w:val="000E24D7"/>
    <w:rsid w:val="000F1BD3"/>
    <w:rsid w:val="000F370F"/>
    <w:rsid w:val="000F6949"/>
    <w:rsid w:val="000F7CBA"/>
    <w:rsid w:val="00101A6A"/>
    <w:rsid w:val="00104295"/>
    <w:rsid w:val="00110BD7"/>
    <w:rsid w:val="0011701E"/>
    <w:rsid w:val="00120A19"/>
    <w:rsid w:val="001229D9"/>
    <w:rsid w:val="00134940"/>
    <w:rsid w:val="00157A27"/>
    <w:rsid w:val="001643E2"/>
    <w:rsid w:val="00164850"/>
    <w:rsid w:val="001648C0"/>
    <w:rsid w:val="00165C48"/>
    <w:rsid w:val="00176E33"/>
    <w:rsid w:val="00180678"/>
    <w:rsid w:val="00183AA4"/>
    <w:rsid w:val="00186B74"/>
    <w:rsid w:val="00192D5E"/>
    <w:rsid w:val="00193A88"/>
    <w:rsid w:val="001A0286"/>
    <w:rsid w:val="001B2AE7"/>
    <w:rsid w:val="001C067F"/>
    <w:rsid w:val="001C1AC4"/>
    <w:rsid w:val="001C2DC4"/>
    <w:rsid w:val="001C4698"/>
    <w:rsid w:val="001D4163"/>
    <w:rsid w:val="001E0D3C"/>
    <w:rsid w:val="001F03E5"/>
    <w:rsid w:val="001F2474"/>
    <w:rsid w:val="001F2CB4"/>
    <w:rsid w:val="001F4801"/>
    <w:rsid w:val="001F77D9"/>
    <w:rsid w:val="00203F17"/>
    <w:rsid w:val="00204A3C"/>
    <w:rsid w:val="00214CB7"/>
    <w:rsid w:val="00214DB2"/>
    <w:rsid w:val="00217376"/>
    <w:rsid w:val="00220DD8"/>
    <w:rsid w:val="00222108"/>
    <w:rsid w:val="00224BC4"/>
    <w:rsid w:val="002268FC"/>
    <w:rsid w:val="00235395"/>
    <w:rsid w:val="00240222"/>
    <w:rsid w:val="00241901"/>
    <w:rsid w:val="002452C0"/>
    <w:rsid w:val="00247A23"/>
    <w:rsid w:val="00250A30"/>
    <w:rsid w:val="00254018"/>
    <w:rsid w:val="002651E1"/>
    <w:rsid w:val="00265801"/>
    <w:rsid w:val="00271A80"/>
    <w:rsid w:val="00272EF5"/>
    <w:rsid w:val="0027453A"/>
    <w:rsid w:val="0027703A"/>
    <w:rsid w:val="00283668"/>
    <w:rsid w:val="00283B6B"/>
    <w:rsid w:val="00286AC2"/>
    <w:rsid w:val="002965E6"/>
    <w:rsid w:val="002A17FE"/>
    <w:rsid w:val="002A30E1"/>
    <w:rsid w:val="002A6A30"/>
    <w:rsid w:val="002B1BE5"/>
    <w:rsid w:val="002B3948"/>
    <w:rsid w:val="002C53B7"/>
    <w:rsid w:val="002C59A0"/>
    <w:rsid w:val="002C6AFF"/>
    <w:rsid w:val="002C7F71"/>
    <w:rsid w:val="002F0548"/>
    <w:rsid w:val="002F0E8D"/>
    <w:rsid w:val="002F21A4"/>
    <w:rsid w:val="002F610A"/>
    <w:rsid w:val="002F7EE4"/>
    <w:rsid w:val="00303175"/>
    <w:rsid w:val="00303AA8"/>
    <w:rsid w:val="00306E3C"/>
    <w:rsid w:val="003079DA"/>
    <w:rsid w:val="003114F0"/>
    <w:rsid w:val="00313690"/>
    <w:rsid w:val="003166A3"/>
    <w:rsid w:val="00321453"/>
    <w:rsid w:val="0033014C"/>
    <w:rsid w:val="003324D8"/>
    <w:rsid w:val="00334FC2"/>
    <w:rsid w:val="003451C2"/>
    <w:rsid w:val="0034616F"/>
    <w:rsid w:val="0034665D"/>
    <w:rsid w:val="00346921"/>
    <w:rsid w:val="00347AFB"/>
    <w:rsid w:val="00353C42"/>
    <w:rsid w:val="00355C57"/>
    <w:rsid w:val="00362FAC"/>
    <w:rsid w:val="00363A0C"/>
    <w:rsid w:val="00364435"/>
    <w:rsid w:val="00366351"/>
    <w:rsid w:val="00370797"/>
    <w:rsid w:val="00374EB9"/>
    <w:rsid w:val="00383C5A"/>
    <w:rsid w:val="003847E9"/>
    <w:rsid w:val="003864CE"/>
    <w:rsid w:val="00386F66"/>
    <w:rsid w:val="00391F5C"/>
    <w:rsid w:val="0039388A"/>
    <w:rsid w:val="00395E98"/>
    <w:rsid w:val="003A0A70"/>
    <w:rsid w:val="003A5AD7"/>
    <w:rsid w:val="003A6FFE"/>
    <w:rsid w:val="003B1B5B"/>
    <w:rsid w:val="003B34D5"/>
    <w:rsid w:val="003B4AB7"/>
    <w:rsid w:val="003B6D26"/>
    <w:rsid w:val="003B7612"/>
    <w:rsid w:val="003C7D8C"/>
    <w:rsid w:val="003D1374"/>
    <w:rsid w:val="003D2DE2"/>
    <w:rsid w:val="003D4A99"/>
    <w:rsid w:val="003D5AA8"/>
    <w:rsid w:val="003D6B99"/>
    <w:rsid w:val="003E48C3"/>
    <w:rsid w:val="003E56A5"/>
    <w:rsid w:val="003E73F6"/>
    <w:rsid w:val="003F3781"/>
    <w:rsid w:val="003F3B59"/>
    <w:rsid w:val="003F4204"/>
    <w:rsid w:val="003F4ED4"/>
    <w:rsid w:val="00405CC0"/>
    <w:rsid w:val="004075FC"/>
    <w:rsid w:val="00413D64"/>
    <w:rsid w:val="00422A2B"/>
    <w:rsid w:val="004230A9"/>
    <w:rsid w:val="004236EC"/>
    <w:rsid w:val="00424229"/>
    <w:rsid w:val="00425C75"/>
    <w:rsid w:val="00426045"/>
    <w:rsid w:val="0043474F"/>
    <w:rsid w:val="00443309"/>
    <w:rsid w:val="00454D81"/>
    <w:rsid w:val="00457D36"/>
    <w:rsid w:val="0046020B"/>
    <w:rsid w:val="00462604"/>
    <w:rsid w:val="00467296"/>
    <w:rsid w:val="00471A65"/>
    <w:rsid w:val="00472871"/>
    <w:rsid w:val="00480B57"/>
    <w:rsid w:val="00481D7F"/>
    <w:rsid w:val="00482181"/>
    <w:rsid w:val="004A4632"/>
    <w:rsid w:val="004B4AAC"/>
    <w:rsid w:val="004C0A15"/>
    <w:rsid w:val="004C1F65"/>
    <w:rsid w:val="004C2E51"/>
    <w:rsid w:val="004C62C5"/>
    <w:rsid w:val="004D0B8D"/>
    <w:rsid w:val="004D5E11"/>
    <w:rsid w:val="004D794A"/>
    <w:rsid w:val="004D7C9E"/>
    <w:rsid w:val="004E7A47"/>
    <w:rsid w:val="004F33C6"/>
    <w:rsid w:val="004F51E3"/>
    <w:rsid w:val="005018C4"/>
    <w:rsid w:val="0050411F"/>
    <w:rsid w:val="00504A5F"/>
    <w:rsid w:val="00511B7A"/>
    <w:rsid w:val="0051383E"/>
    <w:rsid w:val="00531E8A"/>
    <w:rsid w:val="0053439B"/>
    <w:rsid w:val="00535ED4"/>
    <w:rsid w:val="00537799"/>
    <w:rsid w:val="00540680"/>
    <w:rsid w:val="00541083"/>
    <w:rsid w:val="00543660"/>
    <w:rsid w:val="00550285"/>
    <w:rsid w:val="00552EFD"/>
    <w:rsid w:val="005557AA"/>
    <w:rsid w:val="00560C1D"/>
    <w:rsid w:val="00567A06"/>
    <w:rsid w:val="00571039"/>
    <w:rsid w:val="0057460A"/>
    <w:rsid w:val="00574DEA"/>
    <w:rsid w:val="00574FDB"/>
    <w:rsid w:val="005810A6"/>
    <w:rsid w:val="005853CA"/>
    <w:rsid w:val="005945F5"/>
    <w:rsid w:val="005946F6"/>
    <w:rsid w:val="005953FF"/>
    <w:rsid w:val="0059622D"/>
    <w:rsid w:val="005A1F49"/>
    <w:rsid w:val="005A6438"/>
    <w:rsid w:val="005B5579"/>
    <w:rsid w:val="005B79A9"/>
    <w:rsid w:val="005C369E"/>
    <w:rsid w:val="005D05A2"/>
    <w:rsid w:val="005D153C"/>
    <w:rsid w:val="005E116D"/>
    <w:rsid w:val="005E354E"/>
    <w:rsid w:val="005F0804"/>
    <w:rsid w:val="005F1493"/>
    <w:rsid w:val="005F21CA"/>
    <w:rsid w:val="005F7E98"/>
    <w:rsid w:val="00605DF4"/>
    <w:rsid w:val="00607E46"/>
    <w:rsid w:val="00615D12"/>
    <w:rsid w:val="00617967"/>
    <w:rsid w:val="006226E0"/>
    <w:rsid w:val="00626A5E"/>
    <w:rsid w:val="006304DB"/>
    <w:rsid w:val="006313F0"/>
    <w:rsid w:val="006322A2"/>
    <w:rsid w:val="006350B2"/>
    <w:rsid w:val="006356F6"/>
    <w:rsid w:val="0064225A"/>
    <w:rsid w:val="006558E2"/>
    <w:rsid w:val="00655B4C"/>
    <w:rsid w:val="006609A2"/>
    <w:rsid w:val="006614B7"/>
    <w:rsid w:val="00669330"/>
    <w:rsid w:val="00670311"/>
    <w:rsid w:val="006733C4"/>
    <w:rsid w:val="00684DF3"/>
    <w:rsid w:val="00687065"/>
    <w:rsid w:val="00691F80"/>
    <w:rsid w:val="006A2CC1"/>
    <w:rsid w:val="006B247C"/>
    <w:rsid w:val="006B59F8"/>
    <w:rsid w:val="006B60A6"/>
    <w:rsid w:val="006C1C39"/>
    <w:rsid w:val="006C6AE8"/>
    <w:rsid w:val="006C742A"/>
    <w:rsid w:val="006D0D1D"/>
    <w:rsid w:val="006D120A"/>
    <w:rsid w:val="006E0750"/>
    <w:rsid w:val="006E5EBE"/>
    <w:rsid w:val="006F77B1"/>
    <w:rsid w:val="0070447F"/>
    <w:rsid w:val="00704CA0"/>
    <w:rsid w:val="007058E7"/>
    <w:rsid w:val="00706D7B"/>
    <w:rsid w:val="0070715E"/>
    <w:rsid w:val="007155E9"/>
    <w:rsid w:val="00716D4C"/>
    <w:rsid w:val="0072466E"/>
    <w:rsid w:val="00751C8F"/>
    <w:rsid w:val="00757A75"/>
    <w:rsid w:val="00761E10"/>
    <w:rsid w:val="00764446"/>
    <w:rsid w:val="00764D48"/>
    <w:rsid w:val="00766073"/>
    <w:rsid w:val="00773708"/>
    <w:rsid w:val="00776D9C"/>
    <w:rsid w:val="00776F8A"/>
    <w:rsid w:val="007956D3"/>
    <w:rsid w:val="007A0DBE"/>
    <w:rsid w:val="007A79EB"/>
    <w:rsid w:val="007B11D6"/>
    <w:rsid w:val="007B1708"/>
    <w:rsid w:val="007C1AA7"/>
    <w:rsid w:val="007C5C41"/>
    <w:rsid w:val="007D13D2"/>
    <w:rsid w:val="007D5CEC"/>
    <w:rsid w:val="007D790B"/>
    <w:rsid w:val="007E6EEB"/>
    <w:rsid w:val="007E70F0"/>
    <w:rsid w:val="007F1188"/>
    <w:rsid w:val="0080019E"/>
    <w:rsid w:val="008040C7"/>
    <w:rsid w:val="00805EF4"/>
    <w:rsid w:val="00810EAE"/>
    <w:rsid w:val="00811FA7"/>
    <w:rsid w:val="00812E31"/>
    <w:rsid w:val="0081334C"/>
    <w:rsid w:val="00813EA3"/>
    <w:rsid w:val="00815368"/>
    <w:rsid w:val="00815525"/>
    <w:rsid w:val="00816BDD"/>
    <w:rsid w:val="00823962"/>
    <w:rsid w:val="008242B8"/>
    <w:rsid w:val="00824499"/>
    <w:rsid w:val="008327AE"/>
    <w:rsid w:val="00835AE1"/>
    <w:rsid w:val="00841C67"/>
    <w:rsid w:val="008462BD"/>
    <w:rsid w:val="0084673B"/>
    <w:rsid w:val="00847867"/>
    <w:rsid w:val="00861014"/>
    <w:rsid w:val="0086166E"/>
    <w:rsid w:val="008627B5"/>
    <w:rsid w:val="00874152"/>
    <w:rsid w:val="00876279"/>
    <w:rsid w:val="008771BD"/>
    <w:rsid w:val="00882BE9"/>
    <w:rsid w:val="00892A5E"/>
    <w:rsid w:val="00894DE9"/>
    <w:rsid w:val="00895088"/>
    <w:rsid w:val="008A03A0"/>
    <w:rsid w:val="008A65C1"/>
    <w:rsid w:val="008A6D67"/>
    <w:rsid w:val="008B6262"/>
    <w:rsid w:val="008C1ED6"/>
    <w:rsid w:val="008C59F2"/>
    <w:rsid w:val="008C6536"/>
    <w:rsid w:val="008E1156"/>
    <w:rsid w:val="008E69B1"/>
    <w:rsid w:val="008F5BD6"/>
    <w:rsid w:val="0090081B"/>
    <w:rsid w:val="00906E21"/>
    <w:rsid w:val="009112AA"/>
    <w:rsid w:val="00921F7C"/>
    <w:rsid w:val="00924674"/>
    <w:rsid w:val="00927FF7"/>
    <w:rsid w:val="009326CC"/>
    <w:rsid w:val="0093339B"/>
    <w:rsid w:val="009333AB"/>
    <w:rsid w:val="00933906"/>
    <w:rsid w:val="00935F3A"/>
    <w:rsid w:val="00937B4D"/>
    <w:rsid w:val="009522AE"/>
    <w:rsid w:val="0095347B"/>
    <w:rsid w:val="00954AC3"/>
    <w:rsid w:val="00965140"/>
    <w:rsid w:val="00972787"/>
    <w:rsid w:val="00973200"/>
    <w:rsid w:val="00973882"/>
    <w:rsid w:val="00974032"/>
    <w:rsid w:val="00980E96"/>
    <w:rsid w:val="00983B96"/>
    <w:rsid w:val="00985F8F"/>
    <w:rsid w:val="00992E6C"/>
    <w:rsid w:val="009930EA"/>
    <w:rsid w:val="00995694"/>
    <w:rsid w:val="009A0DCE"/>
    <w:rsid w:val="009A1FC5"/>
    <w:rsid w:val="009A3AA8"/>
    <w:rsid w:val="009A6130"/>
    <w:rsid w:val="009B04BD"/>
    <w:rsid w:val="009B0968"/>
    <w:rsid w:val="009B658B"/>
    <w:rsid w:val="009B6F5F"/>
    <w:rsid w:val="009C0C18"/>
    <w:rsid w:val="009C4B9E"/>
    <w:rsid w:val="009D03FE"/>
    <w:rsid w:val="009D3064"/>
    <w:rsid w:val="009E04CB"/>
    <w:rsid w:val="009E1018"/>
    <w:rsid w:val="009E30CA"/>
    <w:rsid w:val="009E3599"/>
    <w:rsid w:val="009E5BC2"/>
    <w:rsid w:val="009E65F8"/>
    <w:rsid w:val="009E6DBC"/>
    <w:rsid w:val="009E7F15"/>
    <w:rsid w:val="009F0DE9"/>
    <w:rsid w:val="009F633E"/>
    <w:rsid w:val="00A02D72"/>
    <w:rsid w:val="00A04CF7"/>
    <w:rsid w:val="00A21574"/>
    <w:rsid w:val="00A226AA"/>
    <w:rsid w:val="00A234B1"/>
    <w:rsid w:val="00A35BC0"/>
    <w:rsid w:val="00A36EA9"/>
    <w:rsid w:val="00A37AE1"/>
    <w:rsid w:val="00A465F2"/>
    <w:rsid w:val="00A500CB"/>
    <w:rsid w:val="00A510C8"/>
    <w:rsid w:val="00A55095"/>
    <w:rsid w:val="00A63A25"/>
    <w:rsid w:val="00A67BAC"/>
    <w:rsid w:val="00A71873"/>
    <w:rsid w:val="00A804D3"/>
    <w:rsid w:val="00A836CF"/>
    <w:rsid w:val="00A837A6"/>
    <w:rsid w:val="00A87B66"/>
    <w:rsid w:val="00A91FF4"/>
    <w:rsid w:val="00AA0CE9"/>
    <w:rsid w:val="00AA467A"/>
    <w:rsid w:val="00AB30D3"/>
    <w:rsid w:val="00AC10D4"/>
    <w:rsid w:val="00AC2B10"/>
    <w:rsid w:val="00AC458B"/>
    <w:rsid w:val="00AC58C8"/>
    <w:rsid w:val="00AD1B6B"/>
    <w:rsid w:val="00AD4F95"/>
    <w:rsid w:val="00AE2A88"/>
    <w:rsid w:val="00AE38BA"/>
    <w:rsid w:val="00AE3F21"/>
    <w:rsid w:val="00AE70AE"/>
    <w:rsid w:val="00AF2F33"/>
    <w:rsid w:val="00AF59A8"/>
    <w:rsid w:val="00B015CE"/>
    <w:rsid w:val="00B10A84"/>
    <w:rsid w:val="00B110D2"/>
    <w:rsid w:val="00B16EC2"/>
    <w:rsid w:val="00B204A6"/>
    <w:rsid w:val="00B21F1A"/>
    <w:rsid w:val="00B362F6"/>
    <w:rsid w:val="00B57A4A"/>
    <w:rsid w:val="00B61C53"/>
    <w:rsid w:val="00B83BD4"/>
    <w:rsid w:val="00B83F03"/>
    <w:rsid w:val="00B8426F"/>
    <w:rsid w:val="00B86E01"/>
    <w:rsid w:val="00B9031D"/>
    <w:rsid w:val="00B91CE4"/>
    <w:rsid w:val="00BA3EA5"/>
    <w:rsid w:val="00BA4BFA"/>
    <w:rsid w:val="00BA6691"/>
    <w:rsid w:val="00BB2869"/>
    <w:rsid w:val="00BB600E"/>
    <w:rsid w:val="00BB64FE"/>
    <w:rsid w:val="00BB6690"/>
    <w:rsid w:val="00BC23E7"/>
    <w:rsid w:val="00BC49A7"/>
    <w:rsid w:val="00BD44DD"/>
    <w:rsid w:val="00BE1A4F"/>
    <w:rsid w:val="00BE3398"/>
    <w:rsid w:val="00BF1721"/>
    <w:rsid w:val="00BF2BA2"/>
    <w:rsid w:val="00BF5E93"/>
    <w:rsid w:val="00BF6820"/>
    <w:rsid w:val="00C03F78"/>
    <w:rsid w:val="00C07C72"/>
    <w:rsid w:val="00C1545B"/>
    <w:rsid w:val="00C1613A"/>
    <w:rsid w:val="00C21CFB"/>
    <w:rsid w:val="00C301A7"/>
    <w:rsid w:val="00C334F4"/>
    <w:rsid w:val="00C36E71"/>
    <w:rsid w:val="00C4063B"/>
    <w:rsid w:val="00C45390"/>
    <w:rsid w:val="00C45825"/>
    <w:rsid w:val="00C479EE"/>
    <w:rsid w:val="00C5329D"/>
    <w:rsid w:val="00C567DD"/>
    <w:rsid w:val="00C70155"/>
    <w:rsid w:val="00C713F8"/>
    <w:rsid w:val="00C718B5"/>
    <w:rsid w:val="00C733A2"/>
    <w:rsid w:val="00C769F5"/>
    <w:rsid w:val="00C850F3"/>
    <w:rsid w:val="00C85493"/>
    <w:rsid w:val="00C918F0"/>
    <w:rsid w:val="00C9436D"/>
    <w:rsid w:val="00CA2872"/>
    <w:rsid w:val="00CA41E9"/>
    <w:rsid w:val="00CA4E36"/>
    <w:rsid w:val="00CB58B2"/>
    <w:rsid w:val="00CB7C8D"/>
    <w:rsid w:val="00CB7CCE"/>
    <w:rsid w:val="00CC742A"/>
    <w:rsid w:val="00CC763B"/>
    <w:rsid w:val="00CD5710"/>
    <w:rsid w:val="00CD7756"/>
    <w:rsid w:val="00CE7A4C"/>
    <w:rsid w:val="00D02FB9"/>
    <w:rsid w:val="00D10BC8"/>
    <w:rsid w:val="00D11DB6"/>
    <w:rsid w:val="00D175EA"/>
    <w:rsid w:val="00D20422"/>
    <w:rsid w:val="00D253EB"/>
    <w:rsid w:val="00D25A9A"/>
    <w:rsid w:val="00D278A9"/>
    <w:rsid w:val="00D425BA"/>
    <w:rsid w:val="00D509FA"/>
    <w:rsid w:val="00D53B74"/>
    <w:rsid w:val="00D5623A"/>
    <w:rsid w:val="00D56FDA"/>
    <w:rsid w:val="00D71D7E"/>
    <w:rsid w:val="00D7369D"/>
    <w:rsid w:val="00D76AA8"/>
    <w:rsid w:val="00D77551"/>
    <w:rsid w:val="00D80170"/>
    <w:rsid w:val="00D861A0"/>
    <w:rsid w:val="00D94BE1"/>
    <w:rsid w:val="00DA03AE"/>
    <w:rsid w:val="00DA15E8"/>
    <w:rsid w:val="00DA2FDB"/>
    <w:rsid w:val="00DA4362"/>
    <w:rsid w:val="00DA4741"/>
    <w:rsid w:val="00DB0862"/>
    <w:rsid w:val="00DB3CE7"/>
    <w:rsid w:val="00DB5A33"/>
    <w:rsid w:val="00DC41AF"/>
    <w:rsid w:val="00DC63A2"/>
    <w:rsid w:val="00DD234B"/>
    <w:rsid w:val="00DE20A1"/>
    <w:rsid w:val="00DE2CCE"/>
    <w:rsid w:val="00DE3A79"/>
    <w:rsid w:val="00DE4561"/>
    <w:rsid w:val="00DE5C08"/>
    <w:rsid w:val="00DE5DDF"/>
    <w:rsid w:val="00DE6342"/>
    <w:rsid w:val="00DF1B4A"/>
    <w:rsid w:val="00DF253F"/>
    <w:rsid w:val="00E02412"/>
    <w:rsid w:val="00E02569"/>
    <w:rsid w:val="00E02E83"/>
    <w:rsid w:val="00E05CDB"/>
    <w:rsid w:val="00E07E56"/>
    <w:rsid w:val="00E1395D"/>
    <w:rsid w:val="00E204E9"/>
    <w:rsid w:val="00E27B9D"/>
    <w:rsid w:val="00E27D49"/>
    <w:rsid w:val="00E30613"/>
    <w:rsid w:val="00E30709"/>
    <w:rsid w:val="00E311EF"/>
    <w:rsid w:val="00E3625B"/>
    <w:rsid w:val="00E365F4"/>
    <w:rsid w:val="00E44545"/>
    <w:rsid w:val="00E45EE0"/>
    <w:rsid w:val="00E518EF"/>
    <w:rsid w:val="00E60562"/>
    <w:rsid w:val="00E61173"/>
    <w:rsid w:val="00E62432"/>
    <w:rsid w:val="00E62B6E"/>
    <w:rsid w:val="00E63613"/>
    <w:rsid w:val="00E63A96"/>
    <w:rsid w:val="00E700A1"/>
    <w:rsid w:val="00E71317"/>
    <w:rsid w:val="00E72803"/>
    <w:rsid w:val="00E7303B"/>
    <w:rsid w:val="00E806E1"/>
    <w:rsid w:val="00E8105A"/>
    <w:rsid w:val="00E858B3"/>
    <w:rsid w:val="00E85C1E"/>
    <w:rsid w:val="00E85F74"/>
    <w:rsid w:val="00E86930"/>
    <w:rsid w:val="00E90483"/>
    <w:rsid w:val="00E94E21"/>
    <w:rsid w:val="00EA582E"/>
    <w:rsid w:val="00EA723D"/>
    <w:rsid w:val="00EB080E"/>
    <w:rsid w:val="00EB35A2"/>
    <w:rsid w:val="00EB3AF9"/>
    <w:rsid w:val="00EC652A"/>
    <w:rsid w:val="00EC705C"/>
    <w:rsid w:val="00ED34A8"/>
    <w:rsid w:val="00ED4E2C"/>
    <w:rsid w:val="00EE3275"/>
    <w:rsid w:val="00EE57CA"/>
    <w:rsid w:val="00EF013F"/>
    <w:rsid w:val="00EF0A24"/>
    <w:rsid w:val="00F0067C"/>
    <w:rsid w:val="00F22AD9"/>
    <w:rsid w:val="00F257D5"/>
    <w:rsid w:val="00F3393C"/>
    <w:rsid w:val="00F35884"/>
    <w:rsid w:val="00F40D0C"/>
    <w:rsid w:val="00F464BD"/>
    <w:rsid w:val="00F50CF6"/>
    <w:rsid w:val="00F54397"/>
    <w:rsid w:val="00F54A7A"/>
    <w:rsid w:val="00F61B74"/>
    <w:rsid w:val="00F637FA"/>
    <w:rsid w:val="00F66782"/>
    <w:rsid w:val="00F6725F"/>
    <w:rsid w:val="00F7012D"/>
    <w:rsid w:val="00F702BF"/>
    <w:rsid w:val="00F70F92"/>
    <w:rsid w:val="00F73745"/>
    <w:rsid w:val="00F764FC"/>
    <w:rsid w:val="00F8095D"/>
    <w:rsid w:val="00F83E2E"/>
    <w:rsid w:val="00F9030C"/>
    <w:rsid w:val="00F91D98"/>
    <w:rsid w:val="00F91DC4"/>
    <w:rsid w:val="00F9443B"/>
    <w:rsid w:val="00FA0DE9"/>
    <w:rsid w:val="00FA2DFD"/>
    <w:rsid w:val="00FA5A73"/>
    <w:rsid w:val="00FB3DE1"/>
    <w:rsid w:val="00FB4B99"/>
    <w:rsid w:val="00FC4F5B"/>
    <w:rsid w:val="00FC4F83"/>
    <w:rsid w:val="00FC701F"/>
    <w:rsid w:val="00FD25C9"/>
    <w:rsid w:val="00FD40CD"/>
    <w:rsid w:val="00FD5039"/>
    <w:rsid w:val="00FD5470"/>
    <w:rsid w:val="00FE0FFA"/>
    <w:rsid w:val="00FE1F8C"/>
    <w:rsid w:val="00FF0336"/>
    <w:rsid w:val="00FF381B"/>
    <w:rsid w:val="00FF4E36"/>
    <w:rsid w:val="063C838B"/>
    <w:rsid w:val="06A1FB35"/>
    <w:rsid w:val="0FEDF7AC"/>
    <w:rsid w:val="120E794C"/>
    <w:rsid w:val="1254087A"/>
    <w:rsid w:val="177AEFAE"/>
    <w:rsid w:val="1C4A329D"/>
    <w:rsid w:val="1EE6DDCA"/>
    <w:rsid w:val="21B45B27"/>
    <w:rsid w:val="269891DC"/>
    <w:rsid w:val="26C5F437"/>
    <w:rsid w:val="286513E9"/>
    <w:rsid w:val="2B8ABE2F"/>
    <w:rsid w:val="2C79BB81"/>
    <w:rsid w:val="2CC999ED"/>
    <w:rsid w:val="2CE45443"/>
    <w:rsid w:val="2E1669A2"/>
    <w:rsid w:val="3406D86F"/>
    <w:rsid w:val="37F7AE29"/>
    <w:rsid w:val="3DC079D1"/>
    <w:rsid w:val="3EBE2B80"/>
    <w:rsid w:val="4582FD31"/>
    <w:rsid w:val="4766C49F"/>
    <w:rsid w:val="4FDBAB99"/>
    <w:rsid w:val="51B55939"/>
    <w:rsid w:val="51C42D9E"/>
    <w:rsid w:val="5DE3E1F4"/>
    <w:rsid w:val="6AD75377"/>
    <w:rsid w:val="72DAE9D9"/>
    <w:rsid w:val="73DE5114"/>
    <w:rsid w:val="74F5C242"/>
    <w:rsid w:val="7BC2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C4F2D4D"/>
  <w15:docId w15:val="{3C1BE3C0-C5D7-4DB1-8F5E-4F0AFE1E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D5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541083"/>
    <w:pPr>
      <w:keepNext/>
      <w:keepLines/>
      <w:numPr>
        <w:numId w:val="3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5D337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C5A"/>
    <w:pPr>
      <w:keepNext/>
      <w:keepLines/>
      <w:numPr>
        <w:ilvl w:val="1"/>
        <w:numId w:val="3"/>
      </w:numPr>
      <w:tabs>
        <w:tab w:val="clear" w:pos="2021"/>
        <w:tab w:val="num" w:pos="851"/>
      </w:tabs>
      <w:spacing w:before="120" w:after="120" w:line="240" w:lineRule="auto"/>
      <w:ind w:left="851"/>
      <w:outlineLvl w:val="1"/>
    </w:pPr>
    <w:rPr>
      <w:rFonts w:asciiTheme="majorHAnsi" w:eastAsiaTheme="majorEastAsia" w:hAnsiTheme="majorHAnsi" w:cstheme="majorBidi"/>
      <w:b/>
      <w:color w:val="5D3379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D26"/>
    <w:pPr>
      <w:numPr>
        <w:ilvl w:val="2"/>
        <w:numId w:val="3"/>
      </w:numPr>
      <w:spacing w:before="120" w:after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DC4"/>
    <w:pPr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0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265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C1"/>
  </w:style>
  <w:style w:type="paragraph" w:styleId="Footer">
    <w:name w:val="footer"/>
    <w:basedOn w:val="Normal"/>
    <w:link w:val="FooterChar"/>
    <w:uiPriority w:val="99"/>
    <w:unhideWhenUsed/>
    <w:rsid w:val="006A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C1"/>
  </w:style>
  <w:style w:type="character" w:styleId="Hyperlink">
    <w:name w:val="Hyperlink"/>
    <w:basedOn w:val="DefaultParagraphFont"/>
    <w:uiPriority w:val="99"/>
    <w:unhideWhenUsed/>
    <w:rsid w:val="00C769F5"/>
    <w:rPr>
      <w:color w:val="F15B5B" w:themeColor="hyperlink"/>
      <w:u w:val="single"/>
    </w:rPr>
  </w:style>
  <w:style w:type="paragraph" w:styleId="ListParagraph">
    <w:name w:val="List Paragraph"/>
    <w:basedOn w:val="Normal"/>
    <w:uiPriority w:val="1"/>
    <w:qFormat/>
    <w:rsid w:val="00C5329D"/>
    <w:pPr>
      <w:ind w:left="720"/>
      <w:contextualSpacing/>
      <w:jc w:val="right"/>
    </w:pPr>
  </w:style>
  <w:style w:type="paragraph" w:styleId="NormalWeb">
    <w:name w:val="Normal (Web)"/>
    <w:basedOn w:val="Normal"/>
    <w:uiPriority w:val="99"/>
    <w:unhideWhenUsed/>
    <w:rsid w:val="008E69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5329D"/>
    <w:pPr>
      <w:spacing w:before="180" w:after="180" w:line="271" w:lineRule="auto"/>
    </w:pPr>
    <w:rPr>
      <w:rFonts w:eastAsia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29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6725F"/>
  </w:style>
  <w:style w:type="table" w:styleId="TableGrid">
    <w:name w:val="Table Grid"/>
    <w:basedOn w:val="TableNormal"/>
    <w:uiPriority w:val="39"/>
    <w:rsid w:val="00C1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457D36"/>
    <w:pPr>
      <w:framePr w:hSpace="180" w:wrap="around" w:hAnchor="margin" w:y="825"/>
      <w:spacing w:before="60" w:after="60" w:line="240" w:lineRule="auto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1083"/>
    <w:rPr>
      <w:rFonts w:asciiTheme="majorHAnsi" w:eastAsiaTheme="majorEastAsia" w:hAnsiTheme="majorHAnsi" w:cstheme="majorBidi"/>
      <w:b/>
      <w:color w:val="5D3379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D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83C5A"/>
    <w:rPr>
      <w:rFonts w:asciiTheme="majorHAnsi" w:eastAsiaTheme="majorEastAsia" w:hAnsiTheme="majorHAnsi" w:cstheme="majorBidi"/>
      <w:b/>
      <w:color w:val="5D3379" w:themeColor="accent1"/>
      <w:sz w:val="30"/>
      <w:szCs w:val="26"/>
    </w:rPr>
  </w:style>
  <w:style w:type="paragraph" w:customStyle="1" w:styleId="contenttitle">
    <w:name w:val="content title"/>
    <w:qFormat/>
    <w:rsid w:val="000273F8"/>
    <w:pPr>
      <w:numPr>
        <w:numId w:val="2"/>
      </w:numPr>
      <w:spacing w:before="240" w:after="240" w:line="240" w:lineRule="auto"/>
    </w:pPr>
    <w:rPr>
      <w:rFonts w:asciiTheme="majorHAnsi" w:eastAsiaTheme="majorEastAsia" w:hAnsiTheme="majorHAnsi" w:cstheme="majorBidi"/>
      <w:b/>
      <w:color w:val="45265A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86930"/>
    <w:pPr>
      <w:tabs>
        <w:tab w:val="left" w:pos="440"/>
        <w:tab w:val="right" w:leader="dot" w:pos="9498"/>
      </w:tabs>
      <w:spacing w:after="100"/>
    </w:pPr>
    <w:rPr>
      <w:b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558E2"/>
    <w:pPr>
      <w:tabs>
        <w:tab w:val="right" w:leader="dot" w:pos="9514"/>
      </w:tabs>
      <w:spacing w:after="100" w:line="240" w:lineRule="auto"/>
    </w:pPr>
    <w:rPr>
      <w:rFonts w:ascii="Calibri" w:hAnsi="Calibri" w:cs="Calibri"/>
      <w:b/>
      <w:bCs/>
      <w:noProof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57D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B6D26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2DC4"/>
    <w:rPr>
      <w:rFonts w:eastAsiaTheme="majorEastAsia" w:cstheme="majorBidi"/>
      <w:i/>
      <w:iCs/>
      <w:color w:val="000000" w:themeColor="text1"/>
      <w:sz w:val="24"/>
    </w:rPr>
  </w:style>
  <w:style w:type="paragraph" w:customStyle="1" w:styleId="Bullet">
    <w:name w:val="Bullet"/>
    <w:basedOn w:val="ListParagraph"/>
    <w:qFormat/>
    <w:rsid w:val="00C5329D"/>
    <w:pPr>
      <w:numPr>
        <w:numId w:val="1"/>
      </w:numPr>
      <w:spacing w:before="60" w:after="60"/>
      <w:ind w:left="397" w:hanging="397"/>
      <w:jc w:val="both"/>
    </w:pPr>
    <w:rPr>
      <w:sz w:val="24"/>
    </w:rPr>
  </w:style>
  <w:style w:type="paragraph" w:customStyle="1" w:styleId="Subbullet">
    <w:name w:val="Subbullet"/>
    <w:basedOn w:val="ListParagraph"/>
    <w:qFormat/>
    <w:rsid w:val="00C567DD"/>
    <w:pPr>
      <w:numPr>
        <w:ilvl w:val="1"/>
        <w:numId w:val="1"/>
      </w:numPr>
      <w:spacing w:before="60" w:after="60"/>
      <w:contextualSpacing w:val="0"/>
    </w:pPr>
    <w:rPr>
      <w:sz w:val="24"/>
    </w:rPr>
  </w:style>
  <w:style w:type="table" w:styleId="GridTable4-Accent1">
    <w:name w:val="Grid Table 4 Accent 1"/>
    <w:basedOn w:val="TableNormal"/>
    <w:uiPriority w:val="49"/>
    <w:rsid w:val="00D11DB6"/>
    <w:pPr>
      <w:spacing w:after="0" w:line="240" w:lineRule="auto"/>
    </w:pPr>
    <w:tblPr>
      <w:tblStyleRowBandSize w:val="1"/>
      <w:tblStyleColBandSize w:val="1"/>
      <w:tblBorders>
        <w:top w:val="single" w:sz="4" w:space="0" w:color="A170C2" w:themeColor="accent1" w:themeTint="99"/>
        <w:left w:val="single" w:sz="4" w:space="0" w:color="A170C2" w:themeColor="accent1" w:themeTint="99"/>
        <w:bottom w:val="single" w:sz="4" w:space="0" w:color="A170C2" w:themeColor="accent1" w:themeTint="99"/>
        <w:right w:val="single" w:sz="4" w:space="0" w:color="A170C2" w:themeColor="accent1" w:themeTint="99"/>
        <w:insideH w:val="single" w:sz="4" w:space="0" w:color="A170C2" w:themeColor="accent1" w:themeTint="99"/>
        <w:insideV w:val="single" w:sz="4" w:space="0" w:color="A170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3379" w:themeColor="accent1"/>
          <w:left w:val="single" w:sz="4" w:space="0" w:color="5D3379" w:themeColor="accent1"/>
          <w:bottom w:val="single" w:sz="4" w:space="0" w:color="5D3379" w:themeColor="accent1"/>
          <w:right w:val="single" w:sz="4" w:space="0" w:color="5D3379" w:themeColor="accent1"/>
          <w:insideH w:val="nil"/>
          <w:insideV w:val="nil"/>
        </w:tcBorders>
        <w:shd w:val="clear" w:color="auto" w:fill="5D3379" w:themeFill="accent1"/>
      </w:tcPr>
    </w:tblStylePr>
    <w:tblStylePr w:type="lastRow">
      <w:rPr>
        <w:b/>
        <w:bCs/>
      </w:rPr>
      <w:tblPr/>
      <w:tcPr>
        <w:tcBorders>
          <w:top w:val="double" w:sz="4" w:space="0" w:color="5D33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FEB" w:themeFill="accent1" w:themeFillTint="33"/>
      </w:tcPr>
    </w:tblStylePr>
    <w:tblStylePr w:type="band1Horz">
      <w:tblPr/>
      <w:tcPr>
        <w:shd w:val="clear" w:color="auto" w:fill="DFCFEB" w:themeFill="accent1" w:themeFillTint="33"/>
      </w:tcPr>
    </w:tblStylePr>
  </w:style>
  <w:style w:type="paragraph" w:customStyle="1" w:styleId="Tablehead">
    <w:name w:val="Table head"/>
    <w:basedOn w:val="ListParagraph"/>
    <w:qFormat/>
    <w:rsid w:val="00764446"/>
    <w:pPr>
      <w:spacing w:before="60" w:after="60" w:line="240" w:lineRule="auto"/>
      <w:ind w:left="0"/>
      <w:contextualSpacing w:val="0"/>
      <w:jc w:val="center"/>
    </w:pPr>
    <w:rPr>
      <w:b/>
      <w:bCs/>
      <w:color w:val="FFFFFF" w:themeColor="background1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50A30"/>
    <w:pPr>
      <w:autoSpaceDE w:val="0"/>
      <w:autoSpaceDN w:val="0"/>
      <w:adjustRightInd w:val="0"/>
      <w:spacing w:after="60" w:line="240" w:lineRule="auto"/>
      <w:ind w:left="108"/>
    </w:pPr>
    <w:rPr>
      <w:rFonts w:eastAsiaTheme="minorHAnsi"/>
      <w:sz w:val="18"/>
      <w:szCs w:val="24"/>
      <w:lang w:val="en-IN" w:bidi="ta-IN"/>
    </w:rPr>
  </w:style>
  <w:style w:type="paragraph" w:customStyle="1" w:styleId="Tabletext1">
    <w:name w:val="Table text1"/>
    <w:next w:val="Tablehead"/>
    <w:qFormat/>
    <w:rsid w:val="000926C2"/>
    <w:pPr>
      <w:spacing w:before="20" w:after="20" w:line="271" w:lineRule="auto"/>
    </w:pPr>
    <w:rPr>
      <w:rFonts w:eastAsia="Times New Roman" w:cstheme="majorHAnsi"/>
      <w:sz w:val="18"/>
      <w:szCs w:val="24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3D5AA8"/>
    <w:pPr>
      <w:spacing w:after="100"/>
      <w:ind w:left="440"/>
    </w:pPr>
  </w:style>
  <w:style w:type="paragraph" w:customStyle="1" w:styleId="ReportTitle">
    <w:name w:val="Report Title"/>
    <w:basedOn w:val="Normal"/>
    <w:qFormat/>
    <w:rsid w:val="00F764FC"/>
    <w:pPr>
      <w:spacing w:before="1800"/>
      <w:jc w:val="center"/>
    </w:pPr>
    <w:rPr>
      <w:rFonts w:asciiTheme="majorHAnsi" w:hAnsiTheme="majorHAnsi"/>
      <w:b/>
      <w:bCs/>
      <w:color w:val="5D3379" w:themeColor="accent1"/>
      <w:sz w:val="60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72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7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787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787"/>
    <w:rPr>
      <w:rFonts w:ascii="Calibri" w:eastAsia="Times New Roman" w:hAnsi="Calibri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B9031D"/>
    <w:pPr>
      <w:widowControl w:val="0"/>
      <w:autoSpaceDE w:val="0"/>
      <w:autoSpaceDN w:val="0"/>
      <w:spacing w:before="79" w:after="0" w:line="240" w:lineRule="auto"/>
      <w:ind w:left="536"/>
    </w:pPr>
    <w:rPr>
      <w:rFonts w:asciiTheme="majorHAnsi" w:eastAsia="Arial" w:hAnsiTheme="majorHAnsi" w:cs="Arial"/>
      <w:b/>
      <w:bCs/>
      <w:sz w:val="72"/>
      <w:szCs w:val="65"/>
    </w:rPr>
  </w:style>
  <w:style w:type="character" w:customStyle="1" w:styleId="TitleChar">
    <w:name w:val="Title Char"/>
    <w:basedOn w:val="DefaultParagraphFont"/>
    <w:link w:val="Title"/>
    <w:uiPriority w:val="10"/>
    <w:rsid w:val="00B9031D"/>
    <w:rPr>
      <w:rFonts w:asciiTheme="majorHAnsi" w:eastAsia="Arial" w:hAnsiTheme="majorHAnsi" w:cs="Arial"/>
      <w:b/>
      <w:bCs/>
      <w:sz w:val="72"/>
      <w:szCs w:val="65"/>
    </w:rPr>
  </w:style>
  <w:style w:type="paragraph" w:customStyle="1" w:styleId="HeadingWithoutNumbering">
    <w:name w:val="Heading Without Numbering"/>
    <w:basedOn w:val="Heading1"/>
    <w:uiPriority w:val="99"/>
    <w:qFormat/>
    <w:rsid w:val="00C5329D"/>
    <w:pPr>
      <w:numPr>
        <w:numId w:val="0"/>
      </w:numPr>
    </w:pPr>
  </w:style>
  <w:style w:type="paragraph" w:customStyle="1" w:styleId="TableBullet">
    <w:name w:val="Table Bullet"/>
    <w:basedOn w:val="Bullet"/>
    <w:qFormat/>
    <w:rsid w:val="00240222"/>
    <w:rPr>
      <w:w w:val="105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BB2869"/>
    <w:rPr>
      <w:smallCaps/>
      <w:color w:val="5A5A5A" w:themeColor="text1" w:themeTint="A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31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31F4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31F4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A500CB"/>
    <w:rPr>
      <w:rFonts w:asciiTheme="majorHAnsi" w:eastAsiaTheme="majorEastAsia" w:hAnsiTheme="majorHAnsi" w:cstheme="majorBidi"/>
      <w:color w:val="45265A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0CB"/>
    <w:rPr>
      <w:rFonts w:eastAsiaTheme="minorEastAsia"/>
      <w:color w:val="5A5A5A" w:themeColor="text1" w:themeTint="A5"/>
      <w:spacing w:val="15"/>
    </w:rPr>
  </w:style>
  <w:style w:type="character" w:customStyle="1" w:styleId="msportalfx-font-regular">
    <w:name w:val="msportalfx-font-regular"/>
    <w:basedOn w:val="DefaultParagraphFont"/>
    <w:rsid w:val="00F9443B"/>
  </w:style>
  <w:style w:type="character" w:styleId="FollowedHyperlink">
    <w:name w:val="FollowedHyperlink"/>
    <w:basedOn w:val="DefaultParagraphFont"/>
    <w:uiPriority w:val="99"/>
    <w:semiHidden/>
    <w:unhideWhenUsed/>
    <w:rsid w:val="00214CB7"/>
    <w:rPr>
      <w:color w:val="F15B5B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77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97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23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28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434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54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7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Affine\Stationary\Final%20Templates\Affine-Word-Template-May%203-Saloni.dotx" TargetMode="External"/></Relationships>
</file>

<file path=word/theme/theme1.xml><?xml version="1.0" encoding="utf-8"?>
<a:theme xmlns:a="http://schemas.openxmlformats.org/drawingml/2006/main" name="Updated Theme1">
  <a:themeElements>
    <a:clrScheme name="New Affine Colors">
      <a:dk1>
        <a:srgbClr val="000000"/>
      </a:dk1>
      <a:lt1>
        <a:srgbClr val="FFFFFF"/>
      </a:lt1>
      <a:dk2>
        <a:srgbClr val="919296"/>
      </a:dk2>
      <a:lt2>
        <a:srgbClr val="272034"/>
      </a:lt2>
      <a:accent1>
        <a:srgbClr val="5D3379"/>
      </a:accent1>
      <a:accent2>
        <a:srgbClr val="7C51A1"/>
      </a:accent2>
      <a:accent3>
        <a:srgbClr val="74CEE2"/>
      </a:accent3>
      <a:accent4>
        <a:srgbClr val="2DB5D3"/>
      </a:accent4>
      <a:accent5>
        <a:srgbClr val="1E798D"/>
      </a:accent5>
      <a:accent6>
        <a:srgbClr val="F15B5B"/>
      </a:accent6>
      <a:hlink>
        <a:srgbClr val="F15B5B"/>
      </a:hlink>
      <a:folHlink>
        <a:srgbClr val="F15B5B"/>
      </a:folHlink>
    </a:clrScheme>
    <a:fontScheme name="Custom 2">
      <a:majorFont>
        <a:latin typeface="Montserrat Medium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pdated Theme1" id="{B57E9F31-F3C1-4507-8BC9-D6A81EF9ED47}" vid="{B5B0BAED-6DDF-477C-8622-E2819B18DE1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093FC8E65984BB2D049856C34CD63" ma:contentTypeVersion="17" ma:contentTypeDescription="Create a new document." ma:contentTypeScope="" ma:versionID="945919a81beaa8fb11c789a5a832f443">
  <xsd:schema xmlns:xsd="http://www.w3.org/2001/XMLSchema" xmlns:xs="http://www.w3.org/2001/XMLSchema" xmlns:p="http://schemas.microsoft.com/office/2006/metadata/properties" xmlns:ns2="21a10916-b8e8-4ea2-be9c-1a8cdeb27d4c" xmlns:ns3="1e10a6e1-507a-49b6-99b7-1acfdde84b60" targetNamespace="http://schemas.microsoft.com/office/2006/metadata/properties" ma:root="true" ma:fieldsID="33a217b28c5e6f951e79a791199e5892" ns2:_="" ns3:_="">
    <xsd:import namespace="21a10916-b8e8-4ea2-be9c-1a8cdeb27d4c"/>
    <xsd:import namespace="1e10a6e1-507a-49b6-99b7-1acfdde84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10916-b8e8-4ea2-be9c-1a8cdeb2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dcee4a8-d479-49f3-b851-88ac40c31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0a6e1-507a-49b6-99b7-1acfdde84b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7b0b46e-f2f8-4ae3-b77a-85136f486eba}" ma:internalName="TaxCatchAll" ma:showField="CatchAllData" ma:web="1e10a6e1-507a-49b6-99b7-1acfdde84b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0a6e1-507a-49b6-99b7-1acfdde84b60" xsi:nil="true"/>
    <lcf76f155ced4ddcb4097134ff3c332f xmlns="21a10916-b8e8-4ea2-be9c-1a8cdeb27d4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EA8AE-1E52-4658-8FCA-27B5379F61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885E7D-DD1F-4E7A-8EE1-58F975F4FF01}"/>
</file>

<file path=customXml/itemProps3.xml><?xml version="1.0" encoding="utf-8"?>
<ds:datastoreItem xmlns:ds="http://schemas.openxmlformats.org/officeDocument/2006/customXml" ds:itemID="{3C87D6BF-AB9A-4217-B7DC-2724736EBE45}">
  <ds:schemaRefs>
    <ds:schemaRef ds:uri="http://schemas.microsoft.com/office/2006/metadata/properties"/>
    <ds:schemaRef ds:uri="http://schemas.microsoft.com/office/infopath/2007/PartnerControls"/>
    <ds:schemaRef ds:uri="1e10a6e1-507a-49b6-99b7-1acfdde84b60"/>
    <ds:schemaRef ds:uri="21a10916-b8e8-4ea2-be9c-1a8cdeb27d4c"/>
  </ds:schemaRefs>
</ds:datastoreItem>
</file>

<file path=customXml/itemProps4.xml><?xml version="1.0" encoding="utf-8"?>
<ds:datastoreItem xmlns:ds="http://schemas.openxmlformats.org/officeDocument/2006/customXml" ds:itemID="{DA5160AE-A8C5-471C-9700-2708B188C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Affine-Word-Template-May%203-Saloni.dotx</Template>
  <TotalTime>0</TotalTime>
  <Pages>8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Vallala Vikram</dc:creator>
  <cp:keywords/>
  <dc:description/>
  <cp:lastModifiedBy>Vijaya Lakshmi Nagireddi</cp:lastModifiedBy>
  <cp:revision>4</cp:revision>
  <cp:lastPrinted>2021-05-17T17:50:00Z</cp:lastPrinted>
  <dcterms:created xsi:type="dcterms:W3CDTF">2023-10-16T06:42:00Z</dcterms:created>
  <dcterms:modified xsi:type="dcterms:W3CDTF">2023-10-16T06:42:00Z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0x010100CD3093FC8E65984BB2D049856C34CD63</vt:lpwstr>
  </property>
  <property fmtid="{D5CDD505-2E9C-101B-9397-08002B2CF9AE}" pid="3" name="MediaServiceImageTags">
    <vt:lpwstr/>
  </property>
</Properties>
</file>